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D6F6" w14:textId="77777777" w:rsidR="002D3304" w:rsidRPr="00B5700F" w:rsidRDefault="0074160E" w:rsidP="00B5700F">
      <w:pPr>
        <w:spacing w:line="240" w:lineRule="auto"/>
        <w:sectPr w:rsidR="002D3304" w:rsidRPr="00B5700F" w:rsidSect="00B5700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080" w:bottom="1440" w:left="1080" w:header="283" w:footer="283" w:gutter="0"/>
          <w:cols w:space="720"/>
          <w:docGrid w:linePitch="299"/>
        </w:sectPr>
      </w:pPr>
      <w:r>
        <w:rPr>
          <w:rFonts w:hint="eastAsia"/>
          <w:noProof/>
        </w:rPr>
        <mc:AlternateContent>
          <mc:Choice Requires="wps">
            <w:drawing>
              <wp:anchor distT="0" distB="0" distL="114300" distR="114300" simplePos="0" relativeHeight="251664384" behindDoc="0" locked="0" layoutInCell="1" allowOverlap="1" wp14:anchorId="6015B92A" wp14:editId="3C6D70A7">
                <wp:simplePos x="0" y="0"/>
                <wp:positionH relativeFrom="column">
                  <wp:posOffset>4741407</wp:posOffset>
                </wp:positionH>
                <wp:positionV relativeFrom="paragraph">
                  <wp:posOffset>-582764</wp:posOffset>
                </wp:positionV>
                <wp:extent cx="1495425" cy="266700"/>
                <wp:effectExtent l="0" t="0" r="0" b="0"/>
                <wp:wrapNone/>
                <wp:docPr id="20"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C106" w14:textId="0FE28AB8" w:rsidR="00DE7B44" w:rsidRPr="007044AB" w:rsidRDefault="00DE7B44" w:rsidP="00DE7B44">
                            <w:pPr>
                              <w:rPr>
                                <w:rFonts w:asciiTheme="minorEastAsia" w:eastAsiaTheme="minorEastAsia" w:hAnsiTheme="minorEastAsia"/>
                                <w:szCs w:val="21"/>
                              </w:rPr>
                            </w:pPr>
                            <w:r w:rsidRPr="007044AB">
                              <w:rPr>
                                <w:rFonts w:asciiTheme="minorEastAsia" w:eastAsiaTheme="minorEastAsia" w:hAnsiTheme="minorEastAsia" w:hint="eastAsia"/>
                                <w:szCs w:val="21"/>
                              </w:rPr>
                              <w:t>文書番号：</w:t>
                            </w:r>
                            <w:r w:rsidR="009E7265">
                              <w:rPr>
                                <w:rFonts w:asciiTheme="minorEastAsia" w:eastAsiaTheme="minorEastAsia" w:hAnsiTheme="minorEastAsia" w:hint="eastAsia"/>
                                <w:szCs w:val="21"/>
                              </w:rPr>
                              <w:t>I</w:t>
                            </w:r>
                            <w:r w:rsidR="009E7265">
                              <w:rPr>
                                <w:rFonts w:asciiTheme="minorEastAsia" w:eastAsiaTheme="minorEastAsia" w:hAnsiTheme="minorEastAsia"/>
                                <w:szCs w:val="21"/>
                              </w:rPr>
                              <w:t>NCU-W</w:t>
                            </w:r>
                            <w:r w:rsidR="005E39D2">
                              <w:rPr>
                                <w:rFonts w:asciiTheme="minorEastAsia" w:eastAsiaTheme="minorEastAsia" w:hAnsiTheme="minorEastAsia" w:hint="eastAsia"/>
                                <w:szCs w:val="21"/>
                              </w:rPr>
                              <w:t>3</w:t>
                            </w:r>
                            <w:r w:rsidR="005E39D2">
                              <w:rPr>
                                <w:rFonts w:asciiTheme="minorEastAsia" w:eastAsiaTheme="minorEastAsia" w:hAnsiTheme="minorEastAsia"/>
                                <w:szCs w:val="21"/>
                              </w:rPr>
                              <w:t>22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5B92A" id="_x0000_t202" coordsize="21600,21600" o:spt="202" path="m,l,21600r21600,l21600,xe">
                <v:stroke joinstyle="miter"/>
                <v:path gradientshapeok="t" o:connecttype="rect"/>
              </v:shapetype>
              <v:shape id="Text Box 853" o:spid="_x0000_s1026" type="#_x0000_t202" style="position:absolute;left:0;text-align:left;margin-left:373.35pt;margin-top:-45.9pt;width:117.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" filled="f" stroked="f">
                <v:textbox inset="5.85pt,.7pt,5.85pt,.7pt">
                  <w:txbxContent>
                    <w:p w14:paraId="725CC106" w14:textId="0FE28AB8" w:rsidR="00DE7B44" w:rsidRPr="007044AB" w:rsidRDefault="00DE7B44" w:rsidP="00DE7B44">
                      <w:pPr>
                        <w:rPr>
                          <w:rFonts w:asciiTheme="minorEastAsia" w:eastAsiaTheme="minorEastAsia" w:hAnsiTheme="minorEastAsia"/>
                          <w:szCs w:val="21"/>
                        </w:rPr>
                      </w:pPr>
                      <w:r w:rsidRPr="007044AB">
                        <w:rPr>
                          <w:rFonts w:asciiTheme="minorEastAsia" w:eastAsiaTheme="minorEastAsia" w:hAnsiTheme="minorEastAsia" w:hint="eastAsia"/>
                          <w:szCs w:val="21"/>
                        </w:rPr>
                        <w:t>文書番号：</w:t>
                      </w:r>
                      <w:r w:rsidR="009E7265">
                        <w:rPr>
                          <w:rFonts w:asciiTheme="minorEastAsia" w:eastAsiaTheme="minorEastAsia" w:hAnsiTheme="minorEastAsia" w:hint="eastAsia"/>
                          <w:szCs w:val="21"/>
                        </w:rPr>
                        <w:t>I</w:t>
                      </w:r>
                      <w:r w:rsidR="009E7265">
                        <w:rPr>
                          <w:rFonts w:asciiTheme="minorEastAsia" w:eastAsiaTheme="minorEastAsia" w:hAnsiTheme="minorEastAsia"/>
                          <w:szCs w:val="21"/>
                        </w:rPr>
                        <w:t>NCU-W</w:t>
                      </w:r>
                      <w:r w:rsidR="005E39D2">
                        <w:rPr>
                          <w:rFonts w:asciiTheme="minorEastAsia" w:eastAsiaTheme="minorEastAsia" w:hAnsiTheme="minorEastAsia" w:hint="eastAsia"/>
                          <w:szCs w:val="21"/>
                        </w:rPr>
                        <w:t>3</w:t>
                      </w:r>
                      <w:r w:rsidR="005E39D2">
                        <w:rPr>
                          <w:rFonts w:asciiTheme="minorEastAsia" w:eastAsiaTheme="minorEastAsia" w:hAnsiTheme="minorEastAsia"/>
                          <w:szCs w:val="21"/>
                        </w:rPr>
                        <w:t>22</w:t>
                      </w:r>
                    </w:p>
                  </w:txbxContent>
                </v:textbox>
              </v:shape>
            </w:pict>
          </mc:Fallback>
        </mc:AlternateContent>
      </w:r>
      <w:r w:rsidR="00524A62">
        <w:rPr>
          <w:rFonts w:hint="eastAsia"/>
          <w:noProof/>
        </w:rPr>
        <mc:AlternateContent>
          <mc:Choice Requires="wps">
            <w:drawing>
              <wp:anchor distT="0" distB="0" distL="114300" distR="114300" simplePos="0" relativeHeight="251653120" behindDoc="0" locked="0" layoutInCell="1" allowOverlap="1" wp14:anchorId="4D877BD4" wp14:editId="61A64097">
                <wp:simplePos x="0" y="0"/>
                <wp:positionH relativeFrom="column">
                  <wp:posOffset>1278890</wp:posOffset>
                </wp:positionH>
                <wp:positionV relativeFrom="paragraph">
                  <wp:posOffset>-245745</wp:posOffset>
                </wp:positionV>
                <wp:extent cx="3543300" cy="342900"/>
                <wp:effectExtent l="0" t="0" r="0" b="0"/>
                <wp:wrapNone/>
                <wp:docPr id="16"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0D266" w14:textId="35391B81" w:rsidR="006C4CAA" w:rsidRPr="00B372AE" w:rsidRDefault="00350792" w:rsidP="00761E81">
                            <w:pPr>
                              <w:jc w:val="center"/>
                              <w:rPr>
                                <w:rFonts w:ascii="Meiryo UI" w:eastAsia="Meiryo UI" w:hAnsi="Meiryo UI" w:cs="Meiryo UI"/>
                                <w:b/>
                                <w:bCs/>
                                <w:color w:val="0070C0"/>
                                <w:sz w:val="32"/>
                                <w:szCs w:val="32"/>
                              </w:rPr>
                            </w:pPr>
                            <w:r>
                              <w:rPr>
                                <w:rFonts w:ascii="Meiryo UI" w:eastAsia="Meiryo UI" w:hAnsi="Meiryo UI" w:cs="Meiryo UI" w:hint="eastAsia"/>
                                <w:b/>
                                <w:bCs/>
                                <w:color w:val="0070C0"/>
                                <w:sz w:val="32"/>
                                <w:szCs w:val="32"/>
                              </w:rPr>
                              <w:t>人工酵素設計</w:t>
                            </w:r>
                          </w:p>
                        </w:txbxContent>
                      </wps:txbx>
                      <wps:bodyPr rot="0" vert="horz" wrap="square" lIns="74295" tIns="8890" rIns="74295" bIns="9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77BD4" id="Text Box 851" o:spid="_x0000_s1027" type="#_x0000_t202" style="position:absolute;left:0;text-align:left;margin-left:100.7pt;margin-top:-19.35pt;width:279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" filled="f" stroked="f">
                <v:textbox inset="5.85pt,.7pt,5.85pt,.25mm">
                  <w:txbxContent>
                    <w:p w14:paraId="4420D266" w14:textId="35391B81" w:rsidR="006C4CAA" w:rsidRPr="00B372AE" w:rsidRDefault="00350792" w:rsidP="00761E81">
                      <w:pPr>
                        <w:jc w:val="center"/>
                        <w:rPr>
                          <w:rFonts w:ascii="Meiryo UI" w:eastAsia="Meiryo UI" w:hAnsi="Meiryo UI" w:cs="Meiryo UI"/>
                          <w:b/>
                          <w:bCs/>
                          <w:color w:val="0070C0"/>
                          <w:sz w:val="32"/>
                          <w:szCs w:val="32"/>
                        </w:rPr>
                      </w:pPr>
                      <w:r>
                        <w:rPr>
                          <w:rFonts w:ascii="Meiryo UI" w:eastAsia="Meiryo UI" w:hAnsi="Meiryo UI" w:cs="Meiryo UI" w:hint="eastAsia"/>
                          <w:b/>
                          <w:bCs/>
                          <w:color w:val="0070C0"/>
                          <w:sz w:val="32"/>
                          <w:szCs w:val="32"/>
                        </w:rPr>
                        <w:t>人工酵素設計</w:t>
                      </w:r>
                    </w:p>
                  </w:txbxContent>
                </v:textbox>
              </v:shape>
            </w:pict>
          </mc:Fallback>
        </mc:AlternateContent>
      </w:r>
      <w:r w:rsidR="00524A62">
        <w:rPr>
          <w:rFonts w:ascii="ＭＳ Ｐ明朝" w:eastAsia="ＭＳ Ｐ明朝" w:hAnsi="ＭＳ Ｐ明朝"/>
          <w:noProof/>
          <w:spacing w:val="-16"/>
          <w:sz w:val="19"/>
          <w:szCs w:val="19"/>
        </w:rPr>
        <mc:AlternateContent>
          <mc:Choice Requires="wps">
            <w:drawing>
              <wp:anchor distT="0" distB="0" distL="114300" distR="114300" simplePos="0" relativeHeight="251654144" behindDoc="0" locked="0" layoutInCell="1" allowOverlap="1" wp14:anchorId="4208D31F" wp14:editId="6798262C">
                <wp:simplePos x="0" y="0"/>
                <wp:positionH relativeFrom="column">
                  <wp:posOffset>4930775</wp:posOffset>
                </wp:positionH>
                <wp:positionV relativeFrom="paragraph">
                  <wp:posOffset>-217805</wp:posOffset>
                </wp:positionV>
                <wp:extent cx="1371600" cy="339725"/>
                <wp:effectExtent l="0" t="0" r="0" b="3175"/>
                <wp:wrapNone/>
                <wp:docPr id="19"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58F9B" w14:textId="694B5DCB" w:rsidR="006C4CAA" w:rsidRPr="00907D92" w:rsidRDefault="00B94621" w:rsidP="00761E81">
                            <w:pPr>
                              <w:jc w:val="center"/>
                              <w:rPr>
                                <w:rFonts w:hAnsi="ＭＳ 明朝"/>
                                <w:szCs w:val="21"/>
                              </w:rPr>
                            </w:pPr>
                            <w:r>
                              <w:rPr>
                                <w:rFonts w:hAnsi="ＭＳ 明朝" w:hint="eastAsia"/>
                                <w:szCs w:val="21"/>
                              </w:rPr>
                              <w:t>B</w:t>
                            </w:r>
                            <w:r>
                              <w:rPr>
                                <w:rFonts w:hAnsi="ＭＳ 明朝"/>
                                <w:szCs w:val="21"/>
                              </w:rPr>
                              <w:t>D18-INV-10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8D31F" id="Text Box 852" o:spid="_x0000_s1028" type="#_x0000_t202" style="position:absolute;left:0;text-align:left;margin-left:388.25pt;margin-top:-17.15pt;width:108pt;height:2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" filled="f" stroked="f">
                <v:textbox inset="5.85pt,.7pt,5.85pt,.7pt">
                  <w:txbxContent>
                    <w:p w14:paraId="09958F9B" w14:textId="694B5DCB" w:rsidR="006C4CAA" w:rsidRPr="00907D92" w:rsidRDefault="00B94621" w:rsidP="00761E81">
                      <w:pPr>
                        <w:jc w:val="center"/>
                        <w:rPr>
                          <w:rFonts w:hAnsi="ＭＳ 明朝"/>
                          <w:szCs w:val="21"/>
                        </w:rPr>
                      </w:pPr>
                      <w:r>
                        <w:rPr>
                          <w:rFonts w:hAnsi="ＭＳ 明朝" w:hint="eastAsia"/>
                          <w:szCs w:val="21"/>
                        </w:rPr>
                        <w:t>B</w:t>
                      </w:r>
                      <w:r>
                        <w:rPr>
                          <w:rFonts w:hAnsi="ＭＳ 明朝"/>
                          <w:szCs w:val="21"/>
                        </w:rPr>
                        <w:t>D18-INV-10</w:t>
                      </w:r>
                    </w:p>
                  </w:txbxContent>
                </v:textbox>
              </v:shape>
            </w:pict>
          </mc:Fallback>
        </mc:AlternateContent>
      </w:r>
    </w:p>
    <w:p w14:paraId="141E8BFB" w14:textId="0059C018" w:rsidR="00867674" w:rsidRPr="00867674" w:rsidRDefault="00867674" w:rsidP="007801CA">
      <w:pPr>
        <w:snapToGrid w:val="0"/>
        <w:spacing w:line="240" w:lineRule="atLeast"/>
        <w:ind w:left="840" w:firstLineChars="100" w:firstLine="178"/>
        <w:jc w:val="left"/>
        <w:rPr>
          <w:rFonts w:asciiTheme="minorEastAsia" w:eastAsiaTheme="minorEastAsia" w:hAnsiTheme="minorEastAsia"/>
          <w:spacing w:val="-16"/>
          <w:szCs w:val="21"/>
        </w:rPr>
      </w:pPr>
      <w:r w:rsidRPr="00867674">
        <w:rPr>
          <w:rFonts w:asciiTheme="minorEastAsia" w:eastAsiaTheme="minorEastAsia" w:hAnsiTheme="minorEastAsia" w:hint="eastAsia"/>
          <w:spacing w:val="-16"/>
          <w:szCs w:val="21"/>
        </w:rPr>
        <w:t>ライフ研究開発部　伊﨑文晃 [0.</w:t>
      </w:r>
      <w:r w:rsidR="00517144">
        <w:rPr>
          <w:rFonts w:asciiTheme="minorEastAsia" w:eastAsiaTheme="minorEastAsia" w:hAnsiTheme="minorEastAsia"/>
          <w:spacing w:val="-16"/>
          <w:szCs w:val="21"/>
        </w:rPr>
        <w:t>3</w:t>
      </w:r>
      <w:r w:rsidRPr="00867674">
        <w:rPr>
          <w:rFonts w:asciiTheme="minorEastAsia" w:eastAsiaTheme="minorEastAsia" w:hAnsiTheme="minorEastAsia" w:hint="eastAsia"/>
          <w:spacing w:val="-16"/>
          <w:szCs w:val="21"/>
        </w:rPr>
        <w:t>], 橋本凌 [0.</w:t>
      </w:r>
      <w:r w:rsidR="00517144">
        <w:rPr>
          <w:rFonts w:asciiTheme="minorEastAsia" w:eastAsiaTheme="minorEastAsia" w:hAnsiTheme="minorEastAsia"/>
          <w:spacing w:val="-16"/>
          <w:szCs w:val="21"/>
        </w:rPr>
        <w:t>2</w:t>
      </w:r>
      <w:r w:rsidRPr="00867674">
        <w:rPr>
          <w:rFonts w:asciiTheme="minorEastAsia" w:eastAsiaTheme="minorEastAsia" w:hAnsiTheme="minorEastAsia" w:hint="eastAsia"/>
          <w:spacing w:val="-16"/>
          <w:szCs w:val="21"/>
        </w:rPr>
        <w:t>], 茂木豪介 [0.</w:t>
      </w:r>
      <w:r w:rsidR="00517144">
        <w:rPr>
          <w:rFonts w:asciiTheme="minorEastAsia" w:eastAsiaTheme="minorEastAsia" w:hAnsiTheme="minorEastAsia"/>
          <w:spacing w:val="-16"/>
          <w:szCs w:val="21"/>
        </w:rPr>
        <w:t>1</w:t>
      </w:r>
      <w:r w:rsidRPr="00867674">
        <w:rPr>
          <w:rFonts w:asciiTheme="minorEastAsia" w:eastAsiaTheme="minorEastAsia" w:hAnsiTheme="minorEastAsia" w:hint="eastAsia"/>
          <w:spacing w:val="-16"/>
          <w:szCs w:val="21"/>
        </w:rPr>
        <w:t xml:space="preserve">], 原茉莉子 [0.5], </w:t>
      </w:r>
      <w:r w:rsidR="002C6BAC">
        <w:rPr>
          <w:rFonts w:asciiTheme="minorEastAsia" w:eastAsiaTheme="minorEastAsia" w:hAnsiTheme="minorEastAsia" w:hint="eastAsia"/>
          <w:spacing w:val="-16"/>
          <w:szCs w:val="21"/>
        </w:rPr>
        <w:t>生田目哲志</w:t>
      </w:r>
      <w:r w:rsidRPr="00867674">
        <w:rPr>
          <w:rFonts w:asciiTheme="minorEastAsia" w:eastAsiaTheme="minorEastAsia" w:hAnsiTheme="minorEastAsia" w:hint="eastAsia"/>
          <w:spacing w:val="-16"/>
          <w:szCs w:val="21"/>
        </w:rPr>
        <w:t xml:space="preserve"> [0.1],</w:t>
      </w:r>
    </w:p>
    <w:p w14:paraId="65AD4DB8" w14:textId="0E2B0814" w:rsidR="00524A62" w:rsidRPr="001B3205" w:rsidRDefault="00867674" w:rsidP="007801CA">
      <w:pPr>
        <w:snapToGrid w:val="0"/>
        <w:spacing w:line="240" w:lineRule="atLeast"/>
        <w:ind w:left="598" w:firstLine="420"/>
        <w:jc w:val="left"/>
        <w:rPr>
          <w:rFonts w:asciiTheme="minorEastAsia" w:eastAsiaTheme="minorEastAsia" w:hAnsiTheme="minorEastAsia" w:cs="ＭＳ Ｐゴシック"/>
          <w:szCs w:val="21"/>
        </w:rPr>
      </w:pPr>
      <w:r w:rsidRPr="00867674">
        <w:rPr>
          <w:rFonts w:asciiTheme="minorEastAsia" w:eastAsiaTheme="minorEastAsia" w:hAnsiTheme="minorEastAsia" w:hint="eastAsia"/>
          <w:spacing w:val="-16"/>
          <w:szCs w:val="21"/>
        </w:rPr>
        <w:t xml:space="preserve">プロジェクトデザイン部　</w:t>
      </w:r>
      <w:r w:rsidR="00517144" w:rsidRPr="00867674">
        <w:rPr>
          <w:rFonts w:asciiTheme="minorEastAsia" w:eastAsiaTheme="minorEastAsia" w:hAnsiTheme="minorEastAsia" w:hint="eastAsia"/>
          <w:spacing w:val="-16"/>
          <w:szCs w:val="21"/>
        </w:rPr>
        <w:t>○</w:t>
      </w:r>
      <w:r w:rsidRPr="00867674">
        <w:rPr>
          <w:rFonts w:asciiTheme="minorEastAsia" w:eastAsiaTheme="minorEastAsia" w:hAnsiTheme="minorEastAsia" w:hint="eastAsia"/>
          <w:spacing w:val="-16"/>
          <w:szCs w:val="21"/>
        </w:rPr>
        <w:t>熊谷渉 [0.5]</w:t>
      </w:r>
    </w:p>
    <w:p w14:paraId="448B6815" w14:textId="77777777" w:rsidR="00761E81" w:rsidRPr="007044AB" w:rsidRDefault="00F33B72" w:rsidP="004E0BE0">
      <w:r>
        <w:rPr>
          <w:noProof/>
        </w:rPr>
        <mc:AlternateContent>
          <mc:Choice Requires="wps">
            <w:drawing>
              <wp:anchor distT="0" distB="0" distL="114300" distR="114300" simplePos="0" relativeHeight="251669504" behindDoc="0" locked="0" layoutInCell="1" allowOverlap="1" wp14:anchorId="52FD64FD" wp14:editId="5E18132D">
                <wp:simplePos x="0" y="0"/>
                <wp:positionH relativeFrom="column">
                  <wp:posOffset>-65405</wp:posOffset>
                </wp:positionH>
                <wp:positionV relativeFrom="paragraph">
                  <wp:posOffset>56101</wp:posOffset>
                </wp:positionV>
                <wp:extent cx="636270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6362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9BFA2" id="直線コネクタ 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5.15pt,4.4pt" to="49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" strokecolor="black [3213]"/>
            </w:pict>
          </mc:Fallback>
        </mc:AlternateContent>
      </w:r>
    </w:p>
    <w:p w14:paraId="3324B81C" w14:textId="60298817" w:rsidR="00364F74" w:rsidRPr="00B372AE" w:rsidRDefault="005303FA" w:rsidP="005303FA">
      <w:pPr>
        <w:pStyle w:val="1"/>
        <w:numPr>
          <w:ilvl w:val="0"/>
          <w:numId w:val="0"/>
        </w:numPr>
        <w:tabs>
          <w:tab w:val="clear" w:pos="851"/>
          <w:tab w:val="left" w:pos="426"/>
        </w:tabs>
        <w:ind w:left="426" w:hanging="426"/>
        <w:rPr>
          <w:color w:val="0070C0"/>
        </w:rPr>
      </w:pPr>
      <w:r w:rsidRPr="00B372AE">
        <w:rPr>
          <w:rFonts w:hint="eastAsia"/>
          <w:color w:val="0070C0"/>
        </w:rPr>
        <w:t>１．</w:t>
      </w:r>
      <w:r w:rsidR="00364F74" w:rsidRPr="00B372AE">
        <w:rPr>
          <w:rFonts w:hint="eastAsia"/>
          <w:color w:val="0070C0"/>
        </w:rPr>
        <w:t>テーマの目標と</w:t>
      </w:r>
      <w:r w:rsidR="0071527A" w:rsidRPr="00B372AE">
        <w:rPr>
          <w:rFonts w:hint="eastAsia"/>
          <w:color w:val="0070C0"/>
        </w:rPr>
        <w:t>FY</w:t>
      </w:r>
      <w:r w:rsidR="00602AF4" w:rsidRPr="00B372AE">
        <w:rPr>
          <w:rFonts w:hint="eastAsia"/>
          <w:color w:val="0070C0"/>
        </w:rPr>
        <w:t>2</w:t>
      </w:r>
      <w:r w:rsidR="00D85A2A">
        <w:rPr>
          <w:rFonts w:hint="eastAsia"/>
          <w:color w:val="0070C0"/>
        </w:rPr>
        <w:t>2</w:t>
      </w:r>
      <w:r w:rsidR="00C36820">
        <w:rPr>
          <w:rFonts w:hint="eastAsia"/>
          <w:color w:val="0070C0"/>
        </w:rPr>
        <w:t>下期</w:t>
      </w:r>
      <w:r w:rsidR="00364F74" w:rsidRPr="00B372AE">
        <w:rPr>
          <w:rFonts w:hint="eastAsia"/>
          <w:color w:val="0070C0"/>
        </w:rPr>
        <w:t>目標</w:t>
      </w:r>
    </w:p>
    <w:p w14:paraId="22B7D2C8" w14:textId="6ED3F817" w:rsidR="00A74895" w:rsidRPr="004E0BE0" w:rsidRDefault="00504660" w:rsidP="00504660">
      <w:pPr>
        <w:pStyle w:val="2"/>
        <w:numPr>
          <w:ilvl w:val="0"/>
          <w:numId w:val="0"/>
        </w:numPr>
      </w:pPr>
      <w:r>
        <w:rPr>
          <w:rFonts w:hint="eastAsia"/>
          <w:lang w:val="en-US"/>
        </w:rPr>
        <w:t xml:space="preserve">1-1 </w:t>
      </w:r>
      <w:commentRangeStart w:id="0"/>
      <w:r w:rsidR="007964F0">
        <w:rPr>
          <w:rFonts w:hint="eastAsia"/>
        </w:rPr>
        <w:t>テーマの目標</w:t>
      </w:r>
      <w:commentRangeEnd w:id="0"/>
      <w:r w:rsidR="0027381C">
        <w:rPr>
          <w:rStyle w:val="ad"/>
          <w:rFonts w:hAnsi="Times New Roman" w:cs="Times New Roman"/>
          <w:lang w:val="en-US"/>
        </w:rPr>
        <w:commentReference w:id="0"/>
      </w:r>
    </w:p>
    <w:p w14:paraId="011DF683" w14:textId="6D68077E" w:rsidR="00A74895" w:rsidRPr="00504660" w:rsidRDefault="00583E0E" w:rsidP="00504660">
      <w:pPr>
        <w:ind w:left="420"/>
      </w:pPr>
      <w:r w:rsidRPr="00583E0E">
        <w:rPr>
          <w:rFonts w:hint="eastAsia"/>
        </w:rPr>
        <w:t>石油経済から生物経済（バイオエコノミー）へのパラダイムシフトにおいて、生体高分子触媒である酵素は重要な役割を担う。しかし、任意の反応を触媒する酵素を人工設計する技術は未踏の領域である。本テーマではバイオエコノミーにおいて重要な役割を担うバイオマス分解酵素セルラーゼ、特にセルロース結合性タンパク質を題材に、計算機科学・合成生物学・遺伝子工学等を駆使した再現性のあるタンパク質設計手法を模索し、天然物とは異なる人工酵素の創製を目指す</w:t>
      </w:r>
      <w:r w:rsidR="0083472D">
        <w:rPr>
          <w:rFonts w:hint="eastAsia"/>
        </w:rPr>
        <w:t>。</w:t>
      </w:r>
    </w:p>
    <w:p w14:paraId="7586A760" w14:textId="1D362B65" w:rsidR="00A74895" w:rsidRPr="00504660" w:rsidRDefault="00504660" w:rsidP="00504660">
      <w:r w:rsidRPr="00504660">
        <w:rPr>
          <w:rFonts w:hint="eastAsia"/>
        </w:rPr>
        <w:t xml:space="preserve">1-2 </w:t>
      </w:r>
      <w:r w:rsidR="00AA1585">
        <w:rPr>
          <w:rFonts w:hint="eastAsia"/>
        </w:rPr>
        <w:t>F</w:t>
      </w:r>
      <w:r w:rsidR="00AA1585">
        <w:t xml:space="preserve">Y22 </w:t>
      </w:r>
      <w:r w:rsidR="00C36820">
        <w:rPr>
          <w:rFonts w:hint="eastAsia"/>
        </w:rPr>
        <w:t>下期</w:t>
      </w:r>
      <w:r w:rsidR="00AA1585">
        <w:rPr>
          <w:rFonts w:hint="eastAsia"/>
        </w:rPr>
        <w:t>目標</w:t>
      </w:r>
    </w:p>
    <w:p w14:paraId="28BC0892" w14:textId="750D76F8" w:rsidR="00B44168" w:rsidRDefault="001B0CB9" w:rsidP="001B0CB9">
      <w:pPr>
        <w:ind w:firstLine="420"/>
      </w:pPr>
      <w:r>
        <w:rPr>
          <w:rFonts w:hint="eastAsia"/>
        </w:rPr>
        <w:t>・</w:t>
      </w:r>
      <w:r w:rsidR="00C36820">
        <w:rPr>
          <w:rFonts w:hint="eastAsia"/>
        </w:rPr>
        <w:t>次期テーマの企画に向けた調査活動</w:t>
      </w:r>
    </w:p>
    <w:p w14:paraId="1CDDEEE2" w14:textId="482677FC" w:rsidR="00C36820" w:rsidRDefault="00C36820" w:rsidP="00C36820">
      <w:pPr>
        <w:ind w:left="420" w:firstLine="420"/>
      </w:pPr>
      <w:r>
        <w:rPr>
          <w:rFonts w:hint="eastAsia"/>
        </w:rPr>
        <w:t>(</w:t>
      </w:r>
      <w:r>
        <w:t>1)</w:t>
      </w:r>
      <w:r>
        <w:rPr>
          <w:rFonts w:hint="eastAsia"/>
        </w:rPr>
        <w:t>：セルロース分解酵素の合成・評価の実現性確認</w:t>
      </w:r>
    </w:p>
    <w:p w14:paraId="1599F29B" w14:textId="2D423ED7" w:rsidR="00C36820" w:rsidRPr="00504660" w:rsidRDefault="00C36820" w:rsidP="00C36820">
      <w:pPr>
        <w:ind w:left="420" w:firstLine="420"/>
      </w:pPr>
      <w:r>
        <w:rPr>
          <w:rFonts w:hint="eastAsia"/>
        </w:rPr>
        <w:t>(</w:t>
      </w:r>
      <w:r>
        <w:t>2)</w:t>
      </w:r>
      <w:r>
        <w:rPr>
          <w:rFonts w:hint="eastAsia"/>
        </w:rPr>
        <w:t>：バイオマス分解の</w:t>
      </w:r>
      <w:r w:rsidRPr="00C36820">
        <w:rPr>
          <w:rFonts w:hint="eastAsia"/>
        </w:rPr>
        <w:t>周辺技術の調査</w:t>
      </w:r>
    </w:p>
    <w:p w14:paraId="7AB5B190" w14:textId="4A557E25" w:rsidR="00761E81" w:rsidRPr="00B372AE" w:rsidRDefault="005303FA" w:rsidP="00504660">
      <w:pPr>
        <w:rPr>
          <w:rFonts w:ascii="Meiryo UI" w:eastAsia="Meiryo UI" w:hAnsi="Meiryo UI" w:cs="Meiryo UI"/>
          <w:b/>
          <w:color w:val="0070C0"/>
        </w:rPr>
      </w:pPr>
      <w:r w:rsidRPr="00B372AE">
        <w:rPr>
          <w:rFonts w:ascii="Meiryo UI" w:eastAsia="Meiryo UI" w:hAnsi="Meiryo UI" w:cs="Meiryo UI" w:hint="eastAsia"/>
          <w:b/>
          <w:color w:val="0070C0"/>
        </w:rPr>
        <w:t>２．</w:t>
      </w:r>
      <w:r w:rsidR="0071527A" w:rsidRPr="00B372AE">
        <w:rPr>
          <w:rFonts w:ascii="Meiryo UI" w:eastAsia="Meiryo UI" w:hAnsi="Meiryo UI" w:cs="Meiryo UI" w:hint="eastAsia"/>
          <w:b/>
          <w:color w:val="0070C0"/>
        </w:rPr>
        <w:t>FY</w:t>
      </w:r>
      <w:r w:rsidR="00602AF4" w:rsidRPr="00B372AE">
        <w:rPr>
          <w:rFonts w:ascii="Meiryo UI" w:eastAsia="Meiryo UI" w:hAnsi="Meiryo UI" w:cs="Meiryo UI" w:hint="eastAsia"/>
          <w:b/>
          <w:color w:val="0070C0"/>
        </w:rPr>
        <w:t>2</w:t>
      </w:r>
      <w:r w:rsidR="00D85A2A">
        <w:rPr>
          <w:rFonts w:ascii="Meiryo UI" w:eastAsia="Meiryo UI" w:hAnsi="Meiryo UI" w:cs="Meiryo UI" w:hint="eastAsia"/>
          <w:b/>
          <w:color w:val="0070C0"/>
        </w:rPr>
        <w:t>2</w:t>
      </w:r>
      <w:r w:rsidR="00DE78DC">
        <w:rPr>
          <w:rFonts w:ascii="Meiryo UI" w:eastAsia="Meiryo UI" w:hAnsi="Meiryo UI" w:cs="Meiryo UI" w:hint="eastAsia"/>
          <w:b/>
          <w:color w:val="0070C0"/>
        </w:rPr>
        <w:t>下期</w:t>
      </w:r>
      <w:r w:rsidR="00422784" w:rsidRPr="00B372AE">
        <w:rPr>
          <w:rFonts w:ascii="Meiryo UI" w:eastAsia="Meiryo UI" w:hAnsi="Meiryo UI" w:cs="Meiryo UI" w:hint="eastAsia"/>
          <w:b/>
          <w:color w:val="0070C0"/>
        </w:rPr>
        <w:t>に得られた成果</w:t>
      </w:r>
      <w:r w:rsidRPr="00B372AE">
        <w:rPr>
          <w:rFonts w:ascii="Meiryo UI" w:eastAsia="Meiryo UI" w:hAnsi="Meiryo UI" w:cs="Meiryo UI" w:hint="eastAsia"/>
          <w:b/>
          <w:color w:val="0070C0"/>
        </w:rPr>
        <w:t>・</w:t>
      </w:r>
      <w:r w:rsidR="00422784" w:rsidRPr="00B372AE">
        <w:rPr>
          <w:rFonts w:ascii="Meiryo UI" w:eastAsia="Meiryo UI" w:hAnsi="Meiryo UI" w:cs="Meiryo UI" w:hint="eastAsia"/>
          <w:b/>
          <w:color w:val="0070C0"/>
        </w:rPr>
        <w:t>結果</w:t>
      </w:r>
    </w:p>
    <w:p w14:paraId="2769CBA3" w14:textId="213A9BDE" w:rsidR="004E0BE0" w:rsidRPr="00504660" w:rsidRDefault="001B0CB9" w:rsidP="00C20690">
      <w:r>
        <w:rPr>
          <w:rFonts w:hint="eastAsia"/>
        </w:rPr>
        <w:t>・</w:t>
      </w:r>
      <w:commentRangeStart w:id="1"/>
      <w:r w:rsidR="00991E6B">
        <w:rPr>
          <w:rFonts w:hint="eastAsia"/>
        </w:rPr>
        <w:t>セルロース分解酵素の合成・評価の実現性確認</w:t>
      </w:r>
      <w:commentRangeEnd w:id="1"/>
      <w:r w:rsidR="003E5E7D">
        <w:rPr>
          <w:rStyle w:val="ad"/>
        </w:rPr>
        <w:commentReference w:id="1"/>
      </w:r>
      <w:r w:rsidR="00066EDC">
        <w:rPr>
          <w:rFonts w:hint="eastAsia"/>
        </w:rPr>
        <w:t>（研究報告書：</w:t>
      </w:r>
      <w:r w:rsidR="00F16F97" w:rsidRPr="00F16F97">
        <w:rPr>
          <w:sz w:val="18"/>
          <w:szCs w:val="20"/>
        </w:rPr>
        <w:t>YHQ_INV_BD18-INV-10_009_20230331_53067_JP</w:t>
      </w:r>
      <w:r w:rsidR="00066EDC">
        <w:rPr>
          <w:rFonts w:hint="eastAsia"/>
        </w:rPr>
        <w:t>）</w:t>
      </w:r>
    </w:p>
    <w:p w14:paraId="59340651" w14:textId="57AF630F" w:rsidR="006C3FB8" w:rsidRDefault="006816F2" w:rsidP="006816F2">
      <w:pPr>
        <w:ind w:left="420"/>
      </w:pPr>
      <w:r>
        <w:rPr>
          <w:rFonts w:hint="eastAsia"/>
        </w:rPr>
        <w:t>共同研究先である東京大学の協力を得て、</w:t>
      </w:r>
      <w:r w:rsidR="00614075">
        <w:rPr>
          <w:rFonts w:hint="eastAsia"/>
        </w:rPr>
        <w:t>セルロース分解酵素</w:t>
      </w:r>
      <w:r>
        <w:rPr>
          <w:rFonts w:hint="eastAsia"/>
        </w:rPr>
        <w:t>を酵母で合成</w:t>
      </w:r>
      <w:r w:rsidR="002372B3">
        <w:rPr>
          <w:rFonts w:hint="eastAsia"/>
        </w:rPr>
        <w:t>・活性評価</w:t>
      </w:r>
      <w:r>
        <w:rPr>
          <w:rFonts w:hint="eastAsia"/>
        </w:rPr>
        <w:t>した</w:t>
      </w:r>
      <w:r w:rsidR="00641407">
        <w:rPr>
          <w:rFonts w:hint="eastAsia"/>
        </w:rPr>
        <w:t>。</w:t>
      </w:r>
      <w:r>
        <w:rPr>
          <w:rFonts w:hint="eastAsia"/>
        </w:rPr>
        <w:t>横河製</w:t>
      </w:r>
      <w:r w:rsidRPr="00201E00">
        <w:rPr>
          <w:rFonts w:hint="eastAsia"/>
        </w:rPr>
        <w:t>バイ</w:t>
      </w:r>
      <w:r>
        <w:rPr>
          <w:rFonts w:hint="eastAsia"/>
        </w:rPr>
        <w:t>オリアクタを用い</w:t>
      </w:r>
      <w:r>
        <w:rPr>
          <w:rFonts w:hint="eastAsia"/>
        </w:rPr>
        <w:t>た</w:t>
      </w:r>
      <w:r w:rsidR="0083066F">
        <w:rPr>
          <w:rFonts w:hint="eastAsia"/>
        </w:rPr>
        <w:t>酵母</w:t>
      </w:r>
      <w:r>
        <w:rPr>
          <w:rFonts w:hint="eastAsia"/>
        </w:rPr>
        <w:t>培養の様子を図1に示す。</w:t>
      </w:r>
      <w:r w:rsidR="00076C9B">
        <w:rPr>
          <w:rFonts w:hint="eastAsia"/>
        </w:rPr>
        <w:t>従来困難だと考えられていたセルロース分解酵素</w:t>
      </w:r>
      <w:r>
        <w:rPr>
          <w:rFonts w:hint="eastAsia"/>
        </w:rPr>
        <w:t>は、</w:t>
      </w:r>
      <w:r w:rsidR="00076C9B">
        <w:rPr>
          <w:rFonts w:hint="eastAsia"/>
        </w:rPr>
        <w:t>酵母で</w:t>
      </w:r>
      <w:r w:rsidR="0083066F">
        <w:rPr>
          <w:rFonts w:hint="eastAsia"/>
        </w:rPr>
        <w:t>の</w:t>
      </w:r>
      <w:r>
        <w:rPr>
          <w:rFonts w:hint="eastAsia"/>
        </w:rPr>
        <w:t>合成</w:t>
      </w:r>
      <w:r w:rsidR="002372B3">
        <w:rPr>
          <w:rFonts w:hint="eastAsia"/>
        </w:rPr>
        <w:t>・評価は実現</w:t>
      </w:r>
      <w:r w:rsidR="00076C9B">
        <w:rPr>
          <w:rFonts w:hint="eastAsia"/>
        </w:rPr>
        <w:t>可能であると</w:t>
      </w:r>
      <w:r w:rsidR="002372B3">
        <w:rPr>
          <w:rFonts w:hint="eastAsia"/>
        </w:rPr>
        <w:t>確認</w:t>
      </w:r>
      <w:r w:rsidR="00076C9B">
        <w:rPr>
          <w:rFonts w:hint="eastAsia"/>
        </w:rPr>
        <w:t>し</w:t>
      </w:r>
      <w:r w:rsidR="00201E00">
        <w:rPr>
          <w:rFonts w:hint="eastAsia"/>
        </w:rPr>
        <w:t>た。</w:t>
      </w:r>
    </w:p>
    <w:p w14:paraId="14B96256" w14:textId="77777777" w:rsidR="002372B3" w:rsidRDefault="0083066F" w:rsidP="0083066F">
      <w:pPr>
        <w:ind w:left="420"/>
      </w:pPr>
      <w:r>
        <w:rPr>
          <w:rFonts w:hint="eastAsia"/>
        </w:rPr>
        <w:t>タンパク質設計</w:t>
      </w:r>
      <w:r w:rsidR="00923AD3">
        <w:rPr>
          <w:rFonts w:hint="eastAsia"/>
        </w:rPr>
        <w:t>システム</w:t>
      </w:r>
      <w:r>
        <w:rPr>
          <w:rFonts w:hint="eastAsia"/>
        </w:rPr>
        <w:t>（図2）</w:t>
      </w:r>
      <w:r w:rsidR="00C92CD7" w:rsidRPr="00C92CD7">
        <w:rPr>
          <w:rFonts w:hint="eastAsia"/>
        </w:rPr>
        <w:t>の実施可能性の</w:t>
      </w:r>
      <w:r w:rsidR="006816F2">
        <w:rPr>
          <w:rFonts w:hint="eastAsia"/>
        </w:rPr>
        <w:t>検証</w:t>
      </w:r>
      <w:r w:rsidR="00C92CD7">
        <w:rPr>
          <w:rFonts w:hint="eastAsia"/>
        </w:rPr>
        <w:t>のため、</w:t>
      </w:r>
      <w:r w:rsidR="00C92CD7" w:rsidRPr="00BC5467">
        <w:rPr>
          <w:rFonts w:hint="eastAsia"/>
        </w:rPr>
        <w:t>設計したセルロース結合性タンパク質を含むセルロース分解酵素</w:t>
      </w:r>
      <w:r>
        <w:rPr>
          <w:rFonts w:hint="eastAsia"/>
        </w:rPr>
        <w:t>を</w:t>
      </w:r>
      <w:r w:rsidR="006816F2">
        <w:rPr>
          <w:rFonts w:hint="eastAsia"/>
        </w:rPr>
        <w:t>合成・活性評価</w:t>
      </w:r>
      <w:r w:rsidR="00923AD3">
        <w:rPr>
          <w:rFonts w:hint="eastAsia"/>
        </w:rPr>
        <w:t>系を構築</w:t>
      </w:r>
      <w:r>
        <w:rPr>
          <w:rFonts w:hint="eastAsia"/>
        </w:rPr>
        <w:t>した。</w:t>
      </w:r>
      <w:r w:rsidR="00C92CD7" w:rsidRPr="00201E00">
        <w:rPr>
          <w:rFonts w:hint="eastAsia"/>
        </w:rPr>
        <w:t>計算値を用いた有用なセルロース分解酵素のスクリーニングは、産業用途で使用可能なレベルではなかった。</w:t>
      </w:r>
    </w:p>
    <w:p w14:paraId="20247CF6" w14:textId="6721BF6B" w:rsidR="0083066F" w:rsidRDefault="00614075" w:rsidP="0083066F">
      <w:pPr>
        <w:ind w:left="420"/>
      </w:pPr>
      <w:r>
        <w:rPr>
          <w:rFonts w:hint="eastAsia"/>
        </w:rPr>
        <w:t>今後は本テーマの成果を踏まえて新たに研究開発テーマを企画する。</w:t>
      </w:r>
    </w:p>
    <w:p w14:paraId="3E6F78DF" w14:textId="19E6EFED" w:rsidR="00923AD3" w:rsidRDefault="00923AD3" w:rsidP="00923AD3">
      <w:r>
        <w:rPr>
          <w:rFonts w:hint="eastAsia"/>
        </w:rPr>
        <w:t>・</w:t>
      </w:r>
      <w:commentRangeStart w:id="2"/>
      <w:r>
        <w:rPr>
          <w:rFonts w:hint="eastAsia"/>
        </w:rPr>
        <w:t>バイオマス分解の周辺技術の調査</w:t>
      </w:r>
      <w:commentRangeEnd w:id="2"/>
      <w:r>
        <w:rPr>
          <w:rStyle w:val="ad"/>
        </w:rPr>
        <w:commentReference w:id="2"/>
      </w:r>
    </w:p>
    <w:p w14:paraId="4B8F087A" w14:textId="3006C4B8" w:rsidR="002372B3" w:rsidRPr="00504660" w:rsidRDefault="002372B3" w:rsidP="00923AD3">
      <w:pPr>
        <w:rPr>
          <w:rFonts w:hint="eastAsia"/>
        </w:rPr>
      </w:pPr>
      <w:r>
        <w:tab/>
      </w:r>
      <w:r>
        <w:rPr>
          <w:rFonts w:hint="eastAsia"/>
        </w:rPr>
        <w:t>ｘｘｘ</w:t>
      </w:r>
    </w:p>
    <w:p w14:paraId="217630EB" w14:textId="0D5A6F0D" w:rsidR="0083066F" w:rsidRDefault="0083066F" w:rsidP="0083066F">
      <w:pPr>
        <w:ind w:left="420"/>
        <w:rPr>
          <w:rFonts w:hint="eastAsia"/>
        </w:rPr>
      </w:pPr>
      <w:r w:rsidRPr="0083066F">
        <w:drawing>
          <wp:inline distT="0" distB="0" distL="0" distR="0" wp14:anchorId="015149B5" wp14:editId="7B6040F9">
            <wp:extent cx="2719754" cy="1664551"/>
            <wp:effectExtent l="0" t="0" r="4445" b="0"/>
            <wp:docPr id="10" name="図 4" descr="コンピューターのスクリーンショット&#10;&#10;中程度の精度で自動的に生成された説明">
              <a:extLst xmlns:a="http://schemas.openxmlformats.org/drawingml/2006/main">
                <a:ext uri="{FF2B5EF4-FFF2-40B4-BE49-F238E27FC236}">
                  <a16:creationId xmlns:a16="http://schemas.microsoft.com/office/drawing/2014/main" id="{0561878B-92FE-4DB8-9A83-7E89388E8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コンピューターのスクリーンショット&#10;&#10;中程度の精度で自動的に生成された説明">
                      <a:extLst>
                        <a:ext uri="{FF2B5EF4-FFF2-40B4-BE49-F238E27FC236}">
                          <a16:creationId xmlns:a16="http://schemas.microsoft.com/office/drawing/2014/main" id="{0561878B-92FE-4DB8-9A83-7E89388E8480}"/>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b="6245"/>
                    <a:stretch/>
                  </pic:blipFill>
                  <pic:spPr bwMode="auto">
                    <a:xfrm>
                      <a:off x="0" y="0"/>
                      <a:ext cx="2737561" cy="1675449"/>
                    </a:xfrm>
                    <a:prstGeom prst="rect">
                      <a:avLst/>
                    </a:prstGeom>
                    <a:ln>
                      <a:noFill/>
                    </a:ln>
                    <a:extLst>
                      <a:ext uri="{53640926-AAD7-44D8-BBD7-CCE9431645EC}">
                        <a14:shadowObscured xmlns:a14="http://schemas.microsoft.com/office/drawing/2010/main"/>
                      </a:ext>
                    </a:extLst>
                  </pic:spPr>
                </pic:pic>
              </a:graphicData>
            </a:graphic>
          </wp:inline>
        </w:drawing>
      </w:r>
      <w:r w:rsidR="00923AD3">
        <w:tab/>
      </w:r>
      <w:r w:rsidR="00923AD3">
        <w:rPr>
          <w:noProof/>
        </w:rPr>
        <w:drawing>
          <wp:inline distT="0" distB="0" distL="0" distR="0" wp14:anchorId="6530A7D9" wp14:editId="75A4A7D4">
            <wp:extent cx="2760785" cy="1669043"/>
            <wp:effectExtent l="0" t="0" r="1905"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6232" cy="1678382"/>
                    </a:xfrm>
                    <a:prstGeom prst="rect">
                      <a:avLst/>
                    </a:prstGeom>
                    <a:noFill/>
                    <a:ln>
                      <a:noFill/>
                    </a:ln>
                  </pic:spPr>
                </pic:pic>
              </a:graphicData>
            </a:graphic>
          </wp:inline>
        </w:drawing>
      </w:r>
    </w:p>
    <w:p w14:paraId="25E1600C" w14:textId="34A726A8" w:rsidR="0083066F" w:rsidRPr="0083066F" w:rsidRDefault="0083066F" w:rsidP="0083066F">
      <w:pPr>
        <w:ind w:left="420"/>
        <w:rPr>
          <w:rFonts w:hint="eastAsia"/>
        </w:rPr>
      </w:pPr>
      <w:r>
        <w:rPr>
          <w:rFonts w:hint="eastAsia"/>
        </w:rPr>
        <w:t>図1</w:t>
      </w:r>
      <w:r>
        <w:t xml:space="preserve"> </w:t>
      </w:r>
      <w:r>
        <w:rPr>
          <w:rFonts w:hint="eastAsia"/>
        </w:rPr>
        <w:t>酵母でのタンパク質合成　培養運転の様子</w:t>
      </w:r>
      <w:r w:rsidR="00923AD3">
        <w:tab/>
      </w:r>
      <w:r w:rsidR="00923AD3">
        <w:tab/>
      </w:r>
      <w:r w:rsidR="00923AD3">
        <w:rPr>
          <w:rFonts w:hint="eastAsia"/>
        </w:rPr>
        <w:t>図2</w:t>
      </w:r>
      <w:r w:rsidR="00923AD3">
        <w:t xml:space="preserve"> </w:t>
      </w:r>
      <w:r w:rsidR="00923AD3">
        <w:rPr>
          <w:rFonts w:hint="eastAsia"/>
        </w:rPr>
        <w:t>人工酵素設計システム概念図</w:t>
      </w:r>
    </w:p>
    <w:p w14:paraId="2C272F96" w14:textId="0EF86AC0" w:rsidR="00422784" w:rsidRPr="00B372AE" w:rsidRDefault="005303FA" w:rsidP="00504660">
      <w:pPr>
        <w:rPr>
          <w:rFonts w:ascii="Meiryo UI" w:eastAsia="Meiryo UI" w:hAnsi="Meiryo UI" w:cs="Meiryo UI"/>
          <w:b/>
          <w:color w:val="0070C0"/>
        </w:rPr>
      </w:pPr>
      <w:r w:rsidRPr="00B372AE">
        <w:rPr>
          <w:rFonts w:ascii="Meiryo UI" w:eastAsia="Meiryo UI" w:hAnsi="Meiryo UI" w:cs="Meiryo UI" w:hint="eastAsia"/>
          <w:b/>
          <w:color w:val="0070C0"/>
        </w:rPr>
        <w:t>３．</w:t>
      </w:r>
      <w:r w:rsidR="00422784" w:rsidRPr="00B372AE">
        <w:rPr>
          <w:rFonts w:ascii="Meiryo UI" w:eastAsia="Meiryo UI" w:hAnsi="Meiryo UI" w:cs="Meiryo UI" w:hint="eastAsia"/>
          <w:b/>
          <w:color w:val="0070C0"/>
        </w:rPr>
        <w:t>今後の課題</w:t>
      </w:r>
    </w:p>
    <w:p w14:paraId="76596B4D" w14:textId="667E2062" w:rsidR="000B4FF7" w:rsidRDefault="00C20690" w:rsidP="00504660">
      <w:r>
        <w:rPr>
          <w:rFonts w:hint="eastAsia"/>
        </w:rPr>
        <w:t>・</w:t>
      </w:r>
      <w:r w:rsidR="005C0959">
        <w:rPr>
          <w:rFonts w:hint="eastAsia"/>
        </w:rPr>
        <w:t>次期テーマ</w:t>
      </w:r>
      <w:r w:rsidR="00662B35">
        <w:rPr>
          <w:rFonts w:hint="eastAsia"/>
        </w:rPr>
        <w:t>の企画に向けた調査活動</w:t>
      </w:r>
    </w:p>
    <w:p w14:paraId="261AB2E7" w14:textId="5917AE98" w:rsidR="00662B35" w:rsidRPr="00504660" w:rsidRDefault="002E3A7B" w:rsidP="00870D55">
      <w:pPr>
        <w:ind w:left="420"/>
      </w:pPr>
      <w:r>
        <w:rPr>
          <w:rFonts w:hint="eastAsia"/>
        </w:rPr>
        <w:t>バイオエコノミーの本丸である「バイオ系物質生産」</w:t>
      </w:r>
      <w:r w:rsidR="00213E4D">
        <w:rPr>
          <w:rFonts w:hint="eastAsia"/>
        </w:rPr>
        <w:t>の</w:t>
      </w:r>
      <w:r w:rsidR="00712AFD">
        <w:rPr>
          <w:rFonts w:hint="eastAsia"/>
        </w:rPr>
        <w:t>要素技術獲得</w:t>
      </w:r>
      <w:r w:rsidR="00C50B58">
        <w:rPr>
          <w:rFonts w:hint="eastAsia"/>
        </w:rPr>
        <w:t>に向けた</w:t>
      </w:r>
      <w:r w:rsidR="00712AFD">
        <w:rPr>
          <w:rFonts w:hint="eastAsia"/>
        </w:rPr>
        <w:t>研究開発ロードマップの作成</w:t>
      </w:r>
      <w:r w:rsidR="000A10CD">
        <w:rPr>
          <w:rFonts w:hint="eastAsia"/>
        </w:rPr>
        <w:t>と具体的な要素技術開発のための</w:t>
      </w:r>
      <w:r w:rsidR="00023D3F">
        <w:rPr>
          <w:rFonts w:hint="eastAsia"/>
        </w:rPr>
        <w:t>研究開発</w:t>
      </w:r>
      <w:r w:rsidR="000A10CD">
        <w:rPr>
          <w:rFonts w:hint="eastAsia"/>
        </w:rPr>
        <w:t>テーマの企画</w:t>
      </w:r>
      <w:r w:rsidR="002264C2">
        <w:rPr>
          <w:rFonts w:hint="eastAsia"/>
        </w:rPr>
        <w:t>に向けて活動する。</w:t>
      </w:r>
    </w:p>
    <w:p w14:paraId="0951CC53" w14:textId="50875765" w:rsidR="00422784" w:rsidRPr="00B372AE" w:rsidRDefault="005303FA" w:rsidP="00504660">
      <w:pPr>
        <w:rPr>
          <w:rFonts w:ascii="Meiryo UI" w:eastAsia="Meiryo UI" w:hAnsi="Meiryo UI" w:cs="Meiryo UI"/>
          <w:b/>
          <w:color w:val="0070C0"/>
        </w:rPr>
      </w:pPr>
      <w:r w:rsidRPr="00B372AE">
        <w:rPr>
          <w:rFonts w:ascii="Meiryo UI" w:eastAsia="Meiryo UI" w:hAnsi="Meiryo UI" w:cs="Meiryo UI" w:hint="eastAsia"/>
          <w:b/>
          <w:color w:val="0070C0"/>
        </w:rPr>
        <w:t>４．</w:t>
      </w:r>
      <w:r w:rsidR="0071527A" w:rsidRPr="00B372AE">
        <w:rPr>
          <w:rFonts w:ascii="Meiryo UI" w:eastAsia="Meiryo UI" w:hAnsi="Meiryo UI" w:cs="Meiryo UI" w:hint="eastAsia"/>
          <w:b/>
          <w:color w:val="0070C0"/>
        </w:rPr>
        <w:t>FY</w:t>
      </w:r>
      <w:r w:rsidR="0082430E" w:rsidRPr="00B372AE">
        <w:rPr>
          <w:rFonts w:ascii="Meiryo UI" w:eastAsia="Meiryo UI" w:hAnsi="Meiryo UI" w:cs="Meiryo UI" w:hint="eastAsia"/>
          <w:b/>
          <w:color w:val="0070C0"/>
        </w:rPr>
        <w:t>2</w:t>
      </w:r>
      <w:r w:rsidR="00C36820">
        <w:rPr>
          <w:rFonts w:ascii="Meiryo UI" w:eastAsia="Meiryo UI" w:hAnsi="Meiryo UI" w:cs="Meiryo UI"/>
          <w:b/>
          <w:color w:val="0070C0"/>
        </w:rPr>
        <w:t>3</w:t>
      </w:r>
      <w:r w:rsidR="00C36820">
        <w:rPr>
          <w:rFonts w:ascii="Meiryo UI" w:eastAsia="Meiryo UI" w:hAnsi="Meiryo UI" w:cs="Meiryo UI" w:hint="eastAsia"/>
          <w:b/>
          <w:color w:val="0070C0"/>
        </w:rPr>
        <w:t>上期</w:t>
      </w:r>
      <w:r w:rsidR="00FB6661" w:rsidRPr="00B372AE">
        <w:rPr>
          <w:rFonts w:ascii="Meiryo UI" w:eastAsia="Meiryo UI" w:hAnsi="Meiryo UI" w:cs="Meiryo UI" w:hint="eastAsia"/>
          <w:b/>
          <w:color w:val="0070C0"/>
        </w:rPr>
        <w:t>以降</w:t>
      </w:r>
      <w:r w:rsidR="00422784" w:rsidRPr="00B372AE">
        <w:rPr>
          <w:rFonts w:ascii="Meiryo UI" w:eastAsia="Meiryo UI" w:hAnsi="Meiryo UI" w:cs="Meiryo UI" w:hint="eastAsia"/>
          <w:b/>
          <w:color w:val="0070C0"/>
        </w:rPr>
        <w:t>の計画</w:t>
      </w:r>
      <w:r w:rsidR="005B2D71" w:rsidRPr="00B372AE">
        <w:rPr>
          <w:rFonts w:ascii="Meiryo UI" w:eastAsia="Meiryo UI" w:hAnsi="Meiryo UI" w:cs="Meiryo UI" w:hint="eastAsia"/>
          <w:b/>
          <w:color w:val="0070C0"/>
        </w:rPr>
        <w:t>など</w:t>
      </w:r>
    </w:p>
    <w:p w14:paraId="19102DD9" w14:textId="3D56722D" w:rsidR="002A0962" w:rsidRDefault="00503A8A" w:rsidP="009E4A0C">
      <w:r>
        <w:rPr>
          <w:rFonts w:hint="eastAsia"/>
        </w:rPr>
        <w:t>・</w:t>
      </w:r>
      <w:r w:rsidR="00625FAD">
        <w:rPr>
          <w:rFonts w:hint="eastAsia"/>
        </w:rPr>
        <w:t>次期テーマ</w:t>
      </w:r>
      <w:r w:rsidR="0005193F">
        <w:rPr>
          <w:rFonts w:hint="eastAsia"/>
        </w:rPr>
        <w:t>企画に向けた調査活動</w:t>
      </w:r>
    </w:p>
    <w:p w14:paraId="3AC60029" w14:textId="1695BEEE" w:rsidR="00AE08EB" w:rsidRPr="009E4A0C" w:rsidRDefault="003423F2" w:rsidP="003423F2">
      <w:r>
        <w:tab/>
      </w:r>
      <w:bookmarkStart w:id="3" w:name="_Hlk131677663"/>
      <w:r w:rsidR="006363B2">
        <w:rPr>
          <w:rFonts w:hint="eastAsia"/>
        </w:rPr>
        <w:t>酵素のアプリケーションに関する調査</w:t>
      </w:r>
      <w:r w:rsidR="000C72F3">
        <w:rPr>
          <w:rFonts w:hint="eastAsia"/>
        </w:rPr>
        <w:t>、</w:t>
      </w:r>
      <w:r w:rsidR="00C36820">
        <w:rPr>
          <w:rFonts w:hint="eastAsia"/>
        </w:rPr>
        <w:t>バイオマス分解に関する</w:t>
      </w:r>
      <w:r w:rsidR="000C72F3">
        <w:rPr>
          <w:rFonts w:hint="eastAsia"/>
        </w:rPr>
        <w:t>周辺技術</w:t>
      </w:r>
      <w:r w:rsidR="00C36820">
        <w:rPr>
          <w:rFonts w:hint="eastAsia"/>
        </w:rPr>
        <w:t>・業界</w:t>
      </w:r>
      <w:r w:rsidR="000C72F3">
        <w:rPr>
          <w:rFonts w:hint="eastAsia"/>
        </w:rPr>
        <w:t>の調査</w:t>
      </w:r>
      <w:bookmarkEnd w:id="3"/>
    </w:p>
    <w:p w14:paraId="1CBB9CC6" w14:textId="1F27FF7B" w:rsidR="001C27EF" w:rsidRPr="00B372AE" w:rsidRDefault="005303FA" w:rsidP="00504660">
      <w:pPr>
        <w:rPr>
          <w:rFonts w:ascii="Meiryo UI" w:eastAsia="Meiryo UI" w:hAnsi="Meiryo UI" w:cs="Meiryo UI"/>
          <w:b/>
          <w:color w:val="0070C0"/>
        </w:rPr>
      </w:pPr>
      <w:r w:rsidRPr="00B372AE">
        <w:rPr>
          <w:rFonts w:ascii="Meiryo UI" w:eastAsia="Meiryo UI" w:hAnsi="Meiryo UI" w:cs="Meiryo UI" w:hint="eastAsia"/>
          <w:b/>
          <w:color w:val="0070C0"/>
        </w:rPr>
        <w:t>５．</w:t>
      </w:r>
      <w:r w:rsidR="001C27EF" w:rsidRPr="00B372AE">
        <w:rPr>
          <w:rFonts w:ascii="Meiryo UI" w:eastAsia="Meiryo UI" w:hAnsi="Meiryo UI" w:cs="Meiryo UI" w:hint="eastAsia"/>
          <w:b/>
          <w:color w:val="0070C0"/>
        </w:rPr>
        <w:t>共創している</w:t>
      </w:r>
      <w:r w:rsidR="00C676A4" w:rsidRPr="00B372AE">
        <w:rPr>
          <w:rFonts w:ascii="Meiryo UI" w:eastAsia="Meiryo UI" w:hAnsi="Meiryo UI" w:cs="Meiryo UI" w:hint="eastAsia"/>
          <w:b/>
          <w:color w:val="0070C0"/>
        </w:rPr>
        <w:t>社内外組織と概要</w:t>
      </w:r>
    </w:p>
    <w:p w14:paraId="5219AA28" w14:textId="77777777" w:rsidR="007F0CD0" w:rsidRDefault="007F0CD0" w:rsidP="007F0CD0">
      <w:pPr>
        <w:rPr>
          <w:rFonts w:asciiTheme="minorEastAsia" w:eastAsiaTheme="minorEastAsia" w:hAnsiTheme="minorEastAsia" w:cs="Meiryo UI"/>
        </w:rPr>
      </w:pPr>
      <w:r>
        <w:rPr>
          <w:rFonts w:asciiTheme="minorEastAsia" w:eastAsiaTheme="minorEastAsia" w:hAnsiTheme="minorEastAsia" w:cs="Meiryo UI" w:hint="eastAsia"/>
        </w:rPr>
        <w:t>5-1 社外との協業　「人工的なセルロース結合性タンパク質の設計」</w:t>
      </w:r>
    </w:p>
    <w:p w14:paraId="3DA1A3E3" w14:textId="2A174A9E" w:rsidR="007F0CD0" w:rsidRDefault="007F0CD0" w:rsidP="007F0CD0">
      <w:pPr>
        <w:ind w:left="420"/>
        <w:rPr>
          <w:rFonts w:asciiTheme="minorEastAsia" w:eastAsiaTheme="minorEastAsia" w:hAnsiTheme="minorEastAsia" w:cs="Meiryo UI"/>
        </w:rPr>
      </w:pPr>
      <w:r>
        <w:rPr>
          <w:rFonts w:asciiTheme="minorEastAsia" w:eastAsiaTheme="minorEastAsia" w:hAnsiTheme="minorEastAsia" w:cs="Meiryo UI" w:hint="eastAsia"/>
        </w:rPr>
        <w:t>東京大学大学院農学生命科学研究科の五十嵐圭日子教授、清水謙多郎教授との共同研究を</w:t>
      </w:r>
      <w:r w:rsidR="00991E6B">
        <w:rPr>
          <w:rFonts w:asciiTheme="minorEastAsia" w:eastAsiaTheme="minorEastAsia" w:hAnsiTheme="minorEastAsia" w:cs="Meiryo UI" w:hint="eastAsia"/>
        </w:rPr>
        <w:t>満了</w:t>
      </w:r>
      <w:r>
        <w:rPr>
          <w:rFonts w:asciiTheme="minorEastAsia" w:eastAsiaTheme="minorEastAsia" w:hAnsiTheme="minorEastAsia" w:cs="Meiryo UI" w:hint="eastAsia"/>
        </w:rPr>
        <w:t>。</w:t>
      </w:r>
    </w:p>
    <w:p w14:paraId="7D190FC1" w14:textId="77777777" w:rsidR="007F0CD0" w:rsidRDefault="007F0CD0" w:rsidP="007F0CD0">
      <w:pPr>
        <w:rPr>
          <w:rFonts w:asciiTheme="minorEastAsia" w:eastAsiaTheme="minorEastAsia" w:hAnsiTheme="minorEastAsia" w:cs="Meiryo UI"/>
        </w:rPr>
      </w:pPr>
      <w:r>
        <w:rPr>
          <w:rFonts w:asciiTheme="minorEastAsia" w:eastAsiaTheme="minorEastAsia" w:hAnsiTheme="minorEastAsia" w:cs="Meiryo UI" w:hint="eastAsia"/>
        </w:rPr>
        <w:t>5-2 社内の別プロジェクトとの協業　「微細藻類による物質生産」</w:t>
      </w:r>
    </w:p>
    <w:p w14:paraId="3C67402C" w14:textId="05A490B0" w:rsidR="00C676A4" w:rsidRPr="007F0CD0" w:rsidRDefault="007F0CD0" w:rsidP="000200AC">
      <w:pPr>
        <w:ind w:left="420"/>
        <w:rPr>
          <w:rFonts w:asciiTheme="minorEastAsia" w:eastAsiaTheme="minorEastAsia" w:hAnsiTheme="minorEastAsia" w:cs="Meiryo UI"/>
        </w:rPr>
      </w:pPr>
      <w:r>
        <w:rPr>
          <w:rFonts w:asciiTheme="minorEastAsia" w:eastAsiaTheme="minorEastAsia" w:hAnsiTheme="minorEastAsia" w:cs="Meiryo UI" w:hint="eastAsia"/>
        </w:rPr>
        <w:t>技術の応用先になりうると考え、YIS、マーケティング本部有志メンバーで定期的に意見交換を実施。</w:t>
      </w:r>
    </w:p>
    <w:sectPr w:rsidR="00C676A4" w:rsidRPr="007F0CD0" w:rsidSect="00CA49A1">
      <w:headerReference w:type="even" r:id="rId20"/>
      <w:type w:val="continuous"/>
      <w:pgSz w:w="11906" w:h="16838" w:code="9"/>
      <w:pgMar w:top="1440" w:right="1077" w:bottom="1440" w:left="1077" w:header="284" w:footer="284"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magai, Wataru (Wataru.Kumagai@yokogawa.com)" w:date="2023-04-06T12:53:00Z" w:initials="KW(">
    <w:p w14:paraId="2306DA49" w14:textId="6196B9AC" w:rsidR="0027381C" w:rsidRDefault="0027381C">
      <w:pPr>
        <w:pStyle w:val="ae"/>
      </w:pPr>
      <w:r>
        <w:rPr>
          <w:rStyle w:val="ad"/>
        </w:rPr>
        <w:annotationRef/>
      </w:r>
      <w:r>
        <w:rPr>
          <w:rFonts w:hint="eastAsia"/>
        </w:rPr>
        <w:t>基本的に継承するが、他の文章</w:t>
      </w:r>
      <w:r w:rsidR="003E5E7D">
        <w:rPr>
          <w:rFonts w:hint="eastAsia"/>
        </w:rPr>
        <w:t>を優先するなら圧縮させる。</w:t>
      </w:r>
    </w:p>
  </w:comment>
  <w:comment w:id="1" w:author="Kumagai, Wataru (Wataru.Kumagai@yokogawa.com)" w:date="2023-04-06T12:54:00Z" w:initials="KW(">
    <w:p w14:paraId="6E5DE475" w14:textId="0F07669A" w:rsidR="003E5E7D" w:rsidRDefault="003E5E7D">
      <w:pPr>
        <w:pStyle w:val="ae"/>
      </w:pPr>
      <w:r>
        <w:rPr>
          <w:rStyle w:val="ad"/>
        </w:rPr>
        <w:annotationRef/>
      </w:r>
      <w:r>
        <w:rPr>
          <w:rFonts w:hint="eastAsia"/>
        </w:rPr>
        <w:t>原さんに依頼する。</w:t>
      </w:r>
    </w:p>
  </w:comment>
  <w:comment w:id="2" w:author="Kumagai, Wataru (Wataru.Kumagai@yokogawa.com)" w:date="2023-04-06T12:55:00Z" w:initials="KW(">
    <w:p w14:paraId="557CDB20" w14:textId="77777777" w:rsidR="00923AD3" w:rsidRDefault="00923AD3" w:rsidP="00923AD3">
      <w:pPr>
        <w:pStyle w:val="ae"/>
      </w:pPr>
      <w:r>
        <w:rPr>
          <w:rStyle w:val="ad"/>
        </w:rPr>
        <w:annotationRef/>
      </w:r>
      <w:r>
        <w:rPr>
          <w:rFonts w:hint="eastAsia"/>
        </w:rPr>
        <w:t>熊谷が素案を作成し、全体を整えるのを原さんか橋本さんに依頼する。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6DA49" w15:done="0"/>
  <w15:commentEx w15:paraId="6E5DE475" w15:done="0"/>
  <w15:commentEx w15:paraId="557CDB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3F4F" w16cex:dateUtc="2023-04-06T03:53:00Z"/>
  <w16cex:commentExtensible w16cex:durableId="27D93F96" w16cex:dateUtc="2023-04-06T03:54:00Z"/>
  <w16cex:commentExtensible w16cex:durableId="27D93FA4" w16cex:dateUtc="2023-04-06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6DA49" w16cid:durableId="27D93F4F"/>
  <w16cid:commentId w16cid:paraId="6E5DE475" w16cid:durableId="27D93F96"/>
  <w16cid:commentId w16cid:paraId="557CDB20" w16cid:durableId="27D9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CE19" w14:textId="77777777" w:rsidR="000D7693" w:rsidRDefault="000D7693">
      <w:r>
        <w:separator/>
      </w:r>
    </w:p>
  </w:endnote>
  <w:endnote w:type="continuationSeparator" w:id="0">
    <w:p w14:paraId="19CFC0F0" w14:textId="77777777" w:rsidR="000D7693" w:rsidRDefault="000D7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7E5E" w14:textId="77777777" w:rsidR="009332B3" w:rsidRDefault="009332B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D8FA" w14:textId="77777777" w:rsidR="006C4CAA" w:rsidRDefault="00CA4F6A" w:rsidP="001C25D4">
    <w:pPr>
      <w:pStyle w:val="a6"/>
      <w:rPr>
        <w:rFonts w:ascii="Arial" w:hAnsi="Arial"/>
        <w:sz w:val="16"/>
      </w:rPr>
    </w:pPr>
    <w:r>
      <w:rPr>
        <w:noProof/>
      </w:rPr>
      <mc:AlternateContent>
        <mc:Choice Requires="wps">
          <w:drawing>
            <wp:anchor distT="0" distB="0" distL="114300" distR="114300" simplePos="0" relativeHeight="251656704" behindDoc="0" locked="0" layoutInCell="0" allowOverlap="1" wp14:anchorId="60EB4402" wp14:editId="3C9CF6BD">
              <wp:simplePos x="0" y="0"/>
              <wp:positionH relativeFrom="column">
                <wp:posOffset>4919345</wp:posOffset>
              </wp:positionH>
              <wp:positionV relativeFrom="paragraph">
                <wp:posOffset>-29266</wp:posOffset>
              </wp:positionV>
              <wp:extent cx="0" cy="381000"/>
              <wp:effectExtent l="0" t="0" r="19050"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B688D" id="Line 4"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35pt,-2.3pt" to="387.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" o:allowincell="f"/>
          </w:pict>
        </mc:Fallback>
      </mc:AlternateContent>
    </w:r>
    <w:r>
      <w:rPr>
        <w:noProof/>
      </w:rPr>
      <mc:AlternateContent>
        <mc:Choice Requires="wps">
          <w:drawing>
            <wp:anchor distT="0" distB="0" distL="114300" distR="114300" simplePos="0" relativeHeight="251655680" behindDoc="0" locked="0" layoutInCell="0" allowOverlap="1" wp14:anchorId="6CB28DB8" wp14:editId="18F3BC9D">
              <wp:simplePos x="0" y="0"/>
              <wp:positionH relativeFrom="column">
                <wp:posOffset>1524635</wp:posOffset>
              </wp:positionH>
              <wp:positionV relativeFrom="paragraph">
                <wp:posOffset>-24709</wp:posOffset>
              </wp:positionV>
              <wp:extent cx="0" cy="381000"/>
              <wp:effectExtent l="0" t="0" r="19050" b="190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A928C" id="Line 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05pt,-1.95pt" to="120.0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" o:allowincell="f"/>
          </w:pict>
        </mc:Fallback>
      </mc:AlternateContent>
    </w:r>
    <w:r>
      <w:rPr>
        <w:noProof/>
      </w:rPr>
      <mc:AlternateContent>
        <mc:Choice Requires="wps">
          <w:drawing>
            <wp:anchor distT="0" distB="0" distL="114300" distR="114300" simplePos="0" relativeHeight="251654656" behindDoc="0" locked="0" layoutInCell="0" allowOverlap="1" wp14:anchorId="599794BF" wp14:editId="273248B1">
              <wp:simplePos x="0" y="0"/>
              <wp:positionH relativeFrom="column">
                <wp:posOffset>394970</wp:posOffset>
              </wp:positionH>
              <wp:positionV relativeFrom="paragraph">
                <wp:posOffset>-24709</wp:posOffset>
              </wp:positionV>
              <wp:extent cx="0" cy="38100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E8BC7" id="Line 6"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1.95pt" to="31.1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" o:allowincell="f"/>
          </w:pict>
        </mc:Fallback>
      </mc:AlternateContent>
    </w:r>
    <w:r w:rsidR="00444429">
      <w:rPr>
        <w:noProof/>
      </w:rPr>
      <w:drawing>
        <wp:anchor distT="0" distB="0" distL="114300" distR="114300" simplePos="0" relativeHeight="251659776" behindDoc="0" locked="0" layoutInCell="0" allowOverlap="1" wp14:anchorId="4F1B77F4" wp14:editId="6BD5BAAF">
          <wp:simplePos x="0" y="0"/>
          <wp:positionH relativeFrom="column">
            <wp:posOffset>2358059</wp:posOffset>
          </wp:positionH>
          <wp:positionV relativeFrom="paragraph">
            <wp:posOffset>45720</wp:posOffset>
          </wp:positionV>
          <wp:extent cx="1590040" cy="294005"/>
          <wp:effectExtent l="0" t="0" r="0" b="0"/>
          <wp:wrapNone/>
          <wp:docPr id="34" name="図 34" descr="YOKOG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KOGAW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040" cy="294005"/>
                  </a:xfrm>
                  <a:prstGeom prst="rect">
                    <a:avLst/>
                  </a:prstGeom>
                  <a:noFill/>
                  <a:ln>
                    <a:noFill/>
                  </a:ln>
                </pic:spPr>
              </pic:pic>
            </a:graphicData>
          </a:graphic>
          <wp14:sizeRelH relativeFrom="page">
            <wp14:pctWidth>0</wp14:pctWidth>
          </wp14:sizeRelH>
          <wp14:sizeRelV relativeFrom="page">
            <wp14:pctHeight>0</wp14:pctHeight>
          </wp14:sizeRelV>
        </wp:anchor>
      </w:drawing>
    </w:r>
    <w:r w:rsidR="00444429">
      <w:rPr>
        <w:rFonts w:hint="eastAsia"/>
        <w:noProof/>
      </w:rPr>
      <mc:AlternateContent>
        <mc:Choice Requires="wps">
          <w:drawing>
            <wp:anchor distT="0" distB="0" distL="114300" distR="114300" simplePos="0" relativeHeight="251664896" behindDoc="0" locked="0" layoutInCell="1" allowOverlap="1" wp14:anchorId="0167ACC3" wp14:editId="015B5896">
              <wp:simplePos x="0" y="0"/>
              <wp:positionH relativeFrom="column">
                <wp:posOffset>626110</wp:posOffset>
              </wp:positionH>
              <wp:positionV relativeFrom="paragraph">
                <wp:posOffset>97486</wp:posOffset>
              </wp:positionV>
              <wp:extent cx="866775" cy="32385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7901D" w14:textId="37D2AD54" w:rsidR="00F463C2" w:rsidRDefault="001C25D4">
                          <w:pPr>
                            <w:rPr>
                              <w:rFonts w:hAnsi="ＭＳ 明朝"/>
                              <w:szCs w:val="21"/>
                            </w:rPr>
                          </w:pPr>
                          <w:r w:rsidRPr="001C25D4">
                            <w:rPr>
                              <w:rFonts w:hAnsi="ＭＳ 明朝" w:hint="eastAsia"/>
                              <w:szCs w:val="21"/>
                            </w:rPr>
                            <w:t>20</w:t>
                          </w:r>
                          <w:r w:rsidR="0082430E">
                            <w:rPr>
                              <w:rFonts w:hAnsi="ＭＳ 明朝" w:hint="eastAsia"/>
                              <w:szCs w:val="21"/>
                            </w:rPr>
                            <w:t>2</w:t>
                          </w:r>
                          <w:r w:rsidR="00685940">
                            <w:rPr>
                              <w:rFonts w:hAnsi="ＭＳ 明朝"/>
                              <w:szCs w:val="21"/>
                            </w:rPr>
                            <w:t>3</w:t>
                          </w:r>
                          <w:r w:rsidRPr="001C25D4">
                            <w:rPr>
                              <w:rFonts w:hAnsi="ＭＳ 明朝" w:hint="eastAsia"/>
                              <w:szCs w:val="21"/>
                            </w:rPr>
                            <w:t>-</w:t>
                          </w:r>
                          <w:r w:rsidR="001A111F">
                            <w:rPr>
                              <w:rFonts w:hAnsi="ＭＳ 明朝"/>
                              <w:szCs w:val="21"/>
                            </w:rPr>
                            <w:t>0</w:t>
                          </w:r>
                          <w:r w:rsidR="00685940">
                            <w:rPr>
                              <w:rFonts w:hAnsi="ＭＳ 明朝"/>
                              <w:szCs w:val="21"/>
                            </w:rPr>
                            <w:t>4</w:t>
                          </w:r>
                          <w:r w:rsidR="00C37F76">
                            <w:rPr>
                              <w:rFonts w:hAnsi="ＭＳ 明朝" w:hint="eastAsia"/>
                              <w:szCs w:val="21"/>
                            </w:rPr>
                            <w:t>-</w:t>
                          </w:r>
                          <w:r w:rsidR="00685940">
                            <w:rPr>
                              <w:rFonts w:hAnsi="ＭＳ 明朝"/>
                              <w:szCs w:val="21"/>
                            </w:rPr>
                            <w:t>20</w:t>
                          </w:r>
                        </w:p>
                        <w:p w14:paraId="34905D23" w14:textId="77777777" w:rsidR="002A5785" w:rsidRPr="001C25D4" w:rsidRDefault="002A5785">
                          <w:pPr>
                            <w:rPr>
                              <w:rFonts w:hAnsi="ＭＳ 明朝"/>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7ACC3" id="_x0000_t202" coordsize="21600,21600" o:spt="202" path="m,l,21600r21600,l21600,xe">
              <v:stroke joinstyle="miter"/>
              <v:path gradientshapeok="t" o:connecttype="rect"/>
            </v:shapetype>
            <v:shape id="テキスト ボックス 24" o:spid="_x0000_s1031" type="#_x0000_t202" style="position:absolute;left:0;text-align:left;margin-left:49.3pt;margin-top:7.7pt;width:68.25pt;height:2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" filled="f" stroked="f" strokeweight=".5pt">
              <v:textbox>
                <w:txbxContent>
                  <w:p w14:paraId="1EE7901D" w14:textId="37D2AD54" w:rsidR="00F463C2" w:rsidRDefault="001C25D4">
                    <w:pPr>
                      <w:rPr>
                        <w:rFonts w:hAnsi="ＭＳ 明朝"/>
                        <w:szCs w:val="21"/>
                      </w:rPr>
                    </w:pPr>
                    <w:r w:rsidRPr="001C25D4">
                      <w:rPr>
                        <w:rFonts w:hAnsi="ＭＳ 明朝" w:hint="eastAsia"/>
                        <w:szCs w:val="21"/>
                      </w:rPr>
                      <w:t>20</w:t>
                    </w:r>
                    <w:r w:rsidR="0082430E">
                      <w:rPr>
                        <w:rFonts w:hAnsi="ＭＳ 明朝" w:hint="eastAsia"/>
                        <w:szCs w:val="21"/>
                      </w:rPr>
                      <w:t>2</w:t>
                    </w:r>
                    <w:r w:rsidR="00685940">
                      <w:rPr>
                        <w:rFonts w:hAnsi="ＭＳ 明朝"/>
                        <w:szCs w:val="21"/>
                      </w:rPr>
                      <w:t>3</w:t>
                    </w:r>
                    <w:r w:rsidRPr="001C25D4">
                      <w:rPr>
                        <w:rFonts w:hAnsi="ＭＳ 明朝" w:hint="eastAsia"/>
                        <w:szCs w:val="21"/>
                      </w:rPr>
                      <w:t>-</w:t>
                    </w:r>
                    <w:r w:rsidR="001A111F">
                      <w:rPr>
                        <w:rFonts w:hAnsi="ＭＳ 明朝"/>
                        <w:szCs w:val="21"/>
                      </w:rPr>
                      <w:t>0</w:t>
                    </w:r>
                    <w:r w:rsidR="00685940">
                      <w:rPr>
                        <w:rFonts w:hAnsi="ＭＳ 明朝"/>
                        <w:szCs w:val="21"/>
                      </w:rPr>
                      <w:t>4</w:t>
                    </w:r>
                    <w:r w:rsidR="00C37F76">
                      <w:rPr>
                        <w:rFonts w:hAnsi="ＭＳ 明朝" w:hint="eastAsia"/>
                        <w:szCs w:val="21"/>
                      </w:rPr>
                      <w:t>-</w:t>
                    </w:r>
                    <w:r w:rsidR="00685940">
                      <w:rPr>
                        <w:rFonts w:hAnsi="ＭＳ 明朝"/>
                        <w:szCs w:val="21"/>
                      </w:rPr>
                      <w:t>20</w:t>
                    </w:r>
                  </w:p>
                  <w:p w14:paraId="34905D23" w14:textId="77777777" w:rsidR="002A5785" w:rsidRPr="001C25D4" w:rsidRDefault="002A5785">
                    <w:pPr>
                      <w:rPr>
                        <w:rFonts w:hAnsi="ＭＳ 明朝"/>
                        <w:szCs w:val="21"/>
                      </w:rPr>
                    </w:pPr>
                  </w:p>
                </w:txbxContent>
              </v:textbox>
            </v:shape>
          </w:pict>
        </mc:Fallback>
      </mc:AlternateContent>
    </w:r>
    <w:r w:rsidR="00444429">
      <w:rPr>
        <w:rFonts w:hint="eastAsia"/>
        <w:noProof/>
      </w:rPr>
      <mc:AlternateContent>
        <mc:Choice Requires="wps">
          <w:drawing>
            <wp:anchor distT="0" distB="0" distL="114300" distR="114300" simplePos="0" relativeHeight="251666944" behindDoc="0" locked="0" layoutInCell="1" allowOverlap="1" wp14:anchorId="28621842" wp14:editId="56496FEE">
              <wp:simplePos x="0" y="0"/>
              <wp:positionH relativeFrom="column">
                <wp:posOffset>-88900</wp:posOffset>
              </wp:positionH>
              <wp:positionV relativeFrom="paragraph">
                <wp:posOffset>113996</wp:posOffset>
              </wp:positionV>
              <wp:extent cx="485775" cy="323850"/>
              <wp:effectExtent l="0" t="0" r="0" b="0"/>
              <wp:wrapNone/>
              <wp:docPr id="25" name="テキスト ボックス 25"/>
              <wp:cNvGraphicFramePr/>
              <a:graphic xmlns:a="http://schemas.openxmlformats.org/drawingml/2006/main">
                <a:graphicData uri="http://schemas.microsoft.com/office/word/2010/wordprocessingShape">
                  <wps:wsp>
                    <wps:cNvSpPr txBox="1"/>
                    <wps:spPr>
                      <a:xfrm>
                        <a:off x="0" y="0"/>
                        <a:ext cx="485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83697" w14:textId="20FCD7B9" w:rsidR="008F40E4" w:rsidRPr="001C25D4" w:rsidRDefault="001E3F82">
                          <w:pPr>
                            <w:rPr>
                              <w:rFonts w:hAnsi="ＭＳ 明朝"/>
                              <w:szCs w:val="21"/>
                            </w:rPr>
                          </w:pPr>
                          <w:r>
                            <w:rPr>
                              <w:rFonts w:hAnsi="ＭＳ 明朝" w:hint="eastAsia"/>
                              <w:szCs w:val="21"/>
                            </w:rPr>
                            <w:t>伊藤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21842" id="テキスト ボックス 25" o:spid="_x0000_s1032" type="#_x0000_t202" style="position:absolute;left:0;text-align:left;margin-left:-7pt;margin-top:9pt;width:38.25pt;height:2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" filled="f" stroked="f" strokeweight=".5pt">
              <v:textbox>
                <w:txbxContent>
                  <w:p w14:paraId="5A783697" w14:textId="20FCD7B9" w:rsidR="008F40E4" w:rsidRPr="001C25D4" w:rsidRDefault="001E3F82">
                    <w:pPr>
                      <w:rPr>
                        <w:rFonts w:hAnsi="ＭＳ 明朝"/>
                        <w:szCs w:val="21"/>
                      </w:rPr>
                    </w:pPr>
                    <w:r>
                      <w:rPr>
                        <w:rFonts w:hAnsi="ＭＳ 明朝" w:hint="eastAsia"/>
                        <w:szCs w:val="21"/>
                      </w:rPr>
                      <w:t>伊藤</w:t>
                    </w:r>
                  </w:p>
                </w:txbxContent>
              </v:textbox>
            </v:shape>
          </w:pict>
        </mc:Fallback>
      </mc:AlternateContent>
    </w:r>
    <w:r w:rsidR="00444429">
      <w:rPr>
        <w:rFonts w:hint="eastAsia"/>
        <w:noProof/>
      </w:rPr>
      <mc:AlternateContent>
        <mc:Choice Requires="wps">
          <w:drawing>
            <wp:anchor distT="0" distB="0" distL="114300" distR="114300" simplePos="0" relativeHeight="251662848" behindDoc="0" locked="0" layoutInCell="1" allowOverlap="1" wp14:anchorId="5A57E7BF" wp14:editId="79626A4B">
              <wp:simplePos x="0" y="0"/>
              <wp:positionH relativeFrom="column">
                <wp:posOffset>5466080</wp:posOffset>
              </wp:positionH>
              <wp:positionV relativeFrom="paragraph">
                <wp:posOffset>25731</wp:posOffset>
              </wp:positionV>
              <wp:extent cx="914400" cy="323850"/>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140AE" w14:textId="5616A5BB" w:rsidR="001C25D4" w:rsidRPr="001C25D4" w:rsidRDefault="00A62E92">
                          <w:pPr>
                            <w:rPr>
                              <w:szCs w:val="21"/>
                            </w:rPr>
                          </w:pPr>
                          <w:r>
                            <w:rPr>
                              <w:rFonts w:hint="eastAsia"/>
                              <w:szCs w:val="21"/>
                            </w:rPr>
                            <w:t>中止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57E7BF" id="テキスト ボックス 23" o:spid="_x0000_s1033" type="#_x0000_t202" style="position:absolute;left:0;text-align:left;margin-left:430.4pt;margin-top:2.05pt;width:1in;height:25.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" filled="f" stroked="f" strokeweight=".5pt">
              <v:textbox>
                <w:txbxContent>
                  <w:p w14:paraId="4C8140AE" w14:textId="5616A5BB" w:rsidR="001C25D4" w:rsidRPr="001C25D4" w:rsidRDefault="00A62E92">
                    <w:pPr>
                      <w:rPr>
                        <w:szCs w:val="21"/>
                      </w:rPr>
                    </w:pPr>
                    <w:r>
                      <w:rPr>
                        <w:rFonts w:hint="eastAsia"/>
                        <w:szCs w:val="21"/>
                      </w:rPr>
                      <w:t>中止</w:t>
                    </w:r>
                  </w:p>
                </w:txbxContent>
              </v:textbox>
            </v:shape>
          </w:pict>
        </mc:Fallback>
      </mc:AlternateContent>
    </w:r>
    <w:r w:rsidR="00444429">
      <w:rPr>
        <w:noProof/>
      </w:rPr>
      <mc:AlternateContent>
        <mc:Choice Requires="wps">
          <w:drawing>
            <wp:anchor distT="0" distB="0" distL="114300" distR="114300" simplePos="0" relativeHeight="251653632" behindDoc="0" locked="0" layoutInCell="0" allowOverlap="1" wp14:anchorId="4F94AC44" wp14:editId="15A191A2">
              <wp:simplePos x="0" y="0"/>
              <wp:positionH relativeFrom="column">
                <wp:posOffset>-70817</wp:posOffset>
              </wp:positionH>
              <wp:positionV relativeFrom="paragraph">
                <wp:posOffset>-28243</wp:posOffset>
              </wp:positionV>
              <wp:extent cx="6362700" cy="0"/>
              <wp:effectExtent l="0" t="0" r="19050"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A1F4" id="Line 7"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2pt" to="495.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" o:allowincell="f"/>
          </w:pict>
        </mc:Fallback>
      </mc:AlternateContent>
    </w:r>
    <w:r w:rsidR="00DE7B44">
      <w:rPr>
        <w:rFonts w:ascii="Arial" w:hAnsi="Arial" w:hint="eastAsia"/>
        <w:sz w:val="16"/>
      </w:rPr>
      <w:t>App.</w:t>
    </w:r>
    <w:r w:rsidR="006C4F11">
      <w:rPr>
        <w:rFonts w:ascii="Arial" w:hAnsi="Arial" w:hint="eastAsia"/>
        <w:sz w:val="16"/>
      </w:rPr>
      <w:t xml:space="preserve">  </w:t>
    </w:r>
    <w:r w:rsidR="006C4CAA">
      <w:rPr>
        <w:rFonts w:ascii="Arial" w:hAnsi="Arial"/>
        <w:sz w:val="16"/>
      </w:rPr>
      <w:t xml:space="preserve">   D</w:t>
    </w:r>
    <w:r w:rsidR="00462A78">
      <w:rPr>
        <w:rFonts w:ascii="Arial" w:hAnsi="Arial" w:hint="eastAsia"/>
        <w:sz w:val="16"/>
      </w:rPr>
      <w:t>ate</w:t>
    </w:r>
    <w:r w:rsidR="006C4F11">
      <w:rPr>
        <w:rFonts w:ascii="Arial" w:hAnsi="Arial" w:hint="eastAsia"/>
        <w:sz w:val="16"/>
      </w:rPr>
      <w:t xml:space="preserve"> </w:t>
    </w:r>
    <w:r w:rsidR="006C4CAA">
      <w:rPr>
        <w:rFonts w:ascii="Arial" w:hAnsi="Arial" w:hint="eastAsia"/>
        <w:sz w:val="16"/>
      </w:rPr>
      <w:t xml:space="preserve">      </w:t>
    </w:r>
    <w:r w:rsidR="006C4CAA">
      <w:rPr>
        <w:rFonts w:ascii="Arial" w:hAnsi="Arial"/>
        <w:sz w:val="16"/>
      </w:rPr>
      <w:t xml:space="preserve">  </w:t>
    </w:r>
    <w:r w:rsidR="006C4CAA">
      <w:rPr>
        <w:rFonts w:ascii="Arial" w:hAnsi="Arial" w:hint="eastAsia"/>
        <w:sz w:val="16"/>
      </w:rPr>
      <w:t xml:space="preserve">    </w:t>
    </w:r>
    <w:r w:rsidR="006C4CAA">
      <w:rPr>
        <w:rFonts w:ascii="Arial" w:hAnsi="Arial"/>
        <w:sz w:val="16"/>
      </w:rPr>
      <w:t xml:space="preserve">                                                                     </w:t>
    </w:r>
    <w:r w:rsidR="00DE7B44">
      <w:rPr>
        <w:rFonts w:ascii="Arial" w:hAnsi="Arial" w:hint="eastAsia"/>
        <w:sz w:val="16"/>
      </w:rPr>
      <w:t xml:space="preserve">  </w:t>
    </w:r>
    <w:r w:rsidR="00462A78">
      <w:rPr>
        <w:rFonts w:ascii="Arial" w:hAnsi="Arial" w:hint="eastAsia"/>
        <w:sz w:val="16"/>
      </w:rPr>
      <w:t>Status</w:t>
    </w:r>
  </w:p>
  <w:p w14:paraId="16C8C763" w14:textId="77777777" w:rsidR="00462A78" w:rsidRPr="001C25D4" w:rsidRDefault="00462A78" w:rsidP="001C25D4">
    <w:pPr>
      <w:pStyle w:val="a6"/>
      <w:rPr>
        <w:rFonts w:ascii="Arial" w:hAnsi="Arial"/>
        <w:sz w:val="16"/>
      </w:rPr>
    </w:pPr>
  </w:p>
  <w:p w14:paraId="2F95EF44" w14:textId="77777777" w:rsidR="006C4CAA" w:rsidRPr="00367D33" w:rsidRDefault="006C4CAA" w:rsidP="0040294B">
    <w:pPr>
      <w:pStyle w:val="a6"/>
      <w:ind w:left="-178" w:firstLineChars="100" w:firstLine="210"/>
      <w:rPr>
        <w:rFonts w:ascii="ＭＳ Ｐゴシック" w:eastAsia="ＭＳ Ｐゴシック" w:hAnsi="ＭＳ Ｐゴシック"/>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4082" w14:textId="77777777" w:rsidR="009332B3" w:rsidRDefault="009332B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98C89" w14:textId="77777777" w:rsidR="000D7693" w:rsidRDefault="000D7693">
      <w:r>
        <w:separator/>
      </w:r>
    </w:p>
  </w:footnote>
  <w:footnote w:type="continuationSeparator" w:id="0">
    <w:p w14:paraId="727E5C60" w14:textId="77777777" w:rsidR="000D7693" w:rsidRDefault="000D7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1CC1" w14:textId="77777777" w:rsidR="009332B3" w:rsidRDefault="009332B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144B" w14:textId="77777777" w:rsidR="00907D92" w:rsidRDefault="00907D92" w:rsidP="00907D92">
    <w:pPr>
      <w:pStyle w:val="a5"/>
      <w:spacing w:line="240" w:lineRule="auto"/>
      <w:rPr>
        <w:sz w:val="24"/>
        <w:szCs w:val="24"/>
      </w:rPr>
    </w:pPr>
  </w:p>
  <w:p w14:paraId="441A7D1A" w14:textId="77777777" w:rsidR="006C4CAA" w:rsidRPr="00907D92" w:rsidRDefault="00CA4F6A">
    <w:pPr>
      <w:pStyle w:val="a5"/>
      <w:spacing w:line="360" w:lineRule="auto"/>
      <w:rPr>
        <w:rFonts w:hAnsi="ＭＳ 明朝"/>
        <w:szCs w:val="21"/>
      </w:rPr>
    </w:pPr>
    <w:r w:rsidRPr="00907D92">
      <w:rPr>
        <w:rFonts w:hAnsi="ＭＳ 明朝"/>
        <w:noProof/>
        <w:szCs w:val="21"/>
      </w:rPr>
      <mc:AlternateContent>
        <mc:Choice Requires="wps">
          <w:drawing>
            <wp:anchor distT="0" distB="0" distL="114300" distR="114300" simplePos="0" relativeHeight="251658752" behindDoc="0" locked="0" layoutInCell="0" allowOverlap="1" wp14:anchorId="47E42E20" wp14:editId="17CA4E94">
              <wp:simplePos x="0" y="0"/>
              <wp:positionH relativeFrom="column">
                <wp:posOffset>4925695</wp:posOffset>
              </wp:positionH>
              <wp:positionV relativeFrom="paragraph">
                <wp:posOffset>205740</wp:posOffset>
              </wp:positionV>
              <wp:extent cx="0" cy="477520"/>
              <wp:effectExtent l="0" t="0" r="19050" b="1778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C93D4" id="Line 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85pt,16.2pt" to="387.8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" o:allowincell="f"/>
          </w:pict>
        </mc:Fallback>
      </mc:AlternateContent>
    </w:r>
    <w:r w:rsidR="00444429" w:rsidRPr="00907D92">
      <w:rPr>
        <w:rFonts w:hAnsi="ＭＳ 明朝"/>
        <w:noProof/>
        <w:szCs w:val="21"/>
      </w:rPr>
      <mc:AlternateContent>
        <mc:Choice Requires="wps">
          <w:drawing>
            <wp:anchor distT="0" distB="0" distL="114300" distR="114300" simplePos="0" relativeHeight="251652607" behindDoc="0" locked="0" layoutInCell="0" allowOverlap="1" wp14:anchorId="47354C25" wp14:editId="62B7131D">
              <wp:simplePos x="0" y="0"/>
              <wp:positionH relativeFrom="column">
                <wp:posOffset>-64659</wp:posOffset>
              </wp:positionH>
              <wp:positionV relativeFrom="paragraph">
                <wp:posOffset>199390</wp:posOffset>
              </wp:positionV>
              <wp:extent cx="6364605" cy="9754097"/>
              <wp:effectExtent l="0" t="0" r="17145" b="1905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4605" cy="97540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349E32" w14:textId="77777777" w:rsidR="006C4CAA" w:rsidRDefault="006C4CAA" w:rsidP="006C4F11">
                          <w:pPr>
                            <w:spacing w:line="240" w:lineRule="exact"/>
                          </w:pPr>
                        </w:p>
                        <w:p w14:paraId="47A5C80B" w14:textId="77777777" w:rsidR="00C77913" w:rsidRPr="00AD6A97" w:rsidRDefault="00C77913" w:rsidP="006C4F11">
                          <w:pPr>
                            <w:spacing w:line="240" w:lineRule="exact"/>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54C25" id="Rectangle 12" o:spid="_x0000_s1029" style="position:absolute;left:0;text-align:left;margin-left:-5.1pt;margin-top:15.7pt;width:501.15pt;height:768.05pt;z-index:251652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" o:allowincell="f" filled="f">
              <v:textbox inset="5.85pt,.7pt,5.85pt,.7pt">
                <w:txbxContent>
                  <w:p w14:paraId="52349E32" w14:textId="77777777" w:rsidR="006C4CAA" w:rsidRDefault="006C4CAA" w:rsidP="006C4F11">
                    <w:pPr>
                      <w:spacing w:line="240" w:lineRule="exact"/>
                    </w:pPr>
                  </w:p>
                  <w:p w14:paraId="47A5C80B" w14:textId="77777777" w:rsidR="00C77913" w:rsidRPr="00AD6A97" w:rsidRDefault="00C77913" w:rsidP="006C4F11">
                    <w:pPr>
                      <w:spacing w:line="240" w:lineRule="exact"/>
                    </w:pPr>
                  </w:p>
                </w:txbxContent>
              </v:textbox>
            </v:rect>
          </w:pict>
        </mc:Fallback>
      </mc:AlternateContent>
    </w:r>
    <w:r w:rsidR="00907D92" w:rsidRPr="00907D92">
      <w:rPr>
        <w:rFonts w:hAnsi="ＭＳ 明朝"/>
        <w:noProof/>
        <w:szCs w:val="21"/>
      </w:rPr>
      <w:drawing>
        <wp:anchor distT="0" distB="0" distL="114300" distR="114300" simplePos="0" relativeHeight="251661824" behindDoc="1" locked="0" layoutInCell="1" allowOverlap="1" wp14:anchorId="24651A0D" wp14:editId="55A52862">
          <wp:simplePos x="0" y="0"/>
          <wp:positionH relativeFrom="column">
            <wp:posOffset>51435</wp:posOffset>
          </wp:positionH>
          <wp:positionV relativeFrom="paragraph">
            <wp:posOffset>225425</wp:posOffset>
          </wp:positionV>
          <wp:extent cx="543560" cy="534670"/>
          <wp:effectExtent l="0" t="0" r="8890" b="0"/>
          <wp:wrapNone/>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560" cy="534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E3206" w14:textId="77777777" w:rsidR="00B5700F" w:rsidRPr="00524A62" w:rsidRDefault="00524A62" w:rsidP="00524A62">
    <w:pPr>
      <w:pStyle w:val="a5"/>
      <w:spacing w:line="360" w:lineRule="auto"/>
      <w:ind w:left="2"/>
      <w:rPr>
        <w:rFonts w:ascii="Arial" w:hAnsi="Arial"/>
        <w:sz w:val="16"/>
      </w:rPr>
    </w:pPr>
    <w:r>
      <w:rPr>
        <w:rFonts w:ascii="Arial" w:hAnsi="Arial" w:hint="eastAsia"/>
        <w:noProof/>
        <w:sz w:val="16"/>
      </w:rPr>
      <mc:AlternateContent>
        <mc:Choice Requires="wps">
          <w:drawing>
            <wp:anchor distT="0" distB="0" distL="114300" distR="114300" simplePos="0" relativeHeight="251667968" behindDoc="0" locked="0" layoutInCell="1" allowOverlap="1" wp14:anchorId="3C0B1244" wp14:editId="0FC88C4E">
              <wp:simplePos x="0" y="0"/>
              <wp:positionH relativeFrom="column">
                <wp:posOffset>65709</wp:posOffset>
              </wp:positionH>
              <wp:positionV relativeFrom="paragraph">
                <wp:posOffset>346710</wp:posOffset>
              </wp:positionV>
              <wp:extent cx="564515" cy="317500"/>
              <wp:effectExtent l="0" t="0" r="0" b="6350"/>
              <wp:wrapNone/>
              <wp:docPr id="17" name="テキスト ボックス 17"/>
              <wp:cNvGraphicFramePr/>
              <a:graphic xmlns:a="http://schemas.openxmlformats.org/drawingml/2006/main">
                <a:graphicData uri="http://schemas.microsoft.com/office/word/2010/wordprocessingShape">
                  <wps:wsp>
                    <wps:cNvSpPr txBox="1"/>
                    <wps:spPr>
                      <a:xfrm>
                        <a:off x="0" y="0"/>
                        <a:ext cx="564515"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7E601" w14:textId="77777777" w:rsidR="00B5700F" w:rsidRPr="00B5700F" w:rsidRDefault="00B5700F">
                          <w:pPr>
                            <w:rPr>
                              <w:rFonts w:asciiTheme="majorHAnsi" w:hAnsiTheme="majorHAnsi" w:cstheme="majorHAnsi"/>
                              <w:sz w:val="16"/>
                            </w:rPr>
                          </w:pPr>
                          <w:r w:rsidRPr="00B5700F">
                            <w:rPr>
                              <w:rFonts w:asciiTheme="majorHAnsi" w:hAnsiTheme="majorHAnsi" w:cstheme="majorHAnsi"/>
                              <w:sz w:val="16"/>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1244" id="_x0000_t202" coordsize="21600,21600" o:spt="202" path="m,l,21600r21600,l21600,xe">
              <v:stroke joinstyle="miter"/>
              <v:path gradientshapeok="t" o:connecttype="rect"/>
            </v:shapetype>
            <v:shape id="テキスト ボックス 17" o:spid="_x0000_s1030" type="#_x0000_t202" style="position:absolute;left:0;text-align:left;margin-left:5.15pt;margin-top:27.3pt;width:44.45pt;height: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" filled="f" stroked="f" strokeweight=".5pt">
              <v:textbox>
                <w:txbxContent>
                  <w:p w14:paraId="74D7E601" w14:textId="77777777" w:rsidR="00B5700F" w:rsidRPr="00B5700F" w:rsidRDefault="00B5700F">
                    <w:pPr>
                      <w:rPr>
                        <w:rFonts w:asciiTheme="majorHAnsi" w:hAnsiTheme="majorHAnsi" w:cstheme="majorHAnsi"/>
                        <w:sz w:val="16"/>
                      </w:rPr>
                    </w:pPr>
                    <w:r w:rsidRPr="00B5700F">
                      <w:rPr>
                        <w:rFonts w:asciiTheme="majorHAnsi" w:hAnsiTheme="majorHAnsi" w:cstheme="majorHAnsi"/>
                        <w:sz w:val="16"/>
                      </w:rPr>
                      <w:t>Author</w:t>
                    </w:r>
                  </w:p>
                </w:txbxContent>
              </v:textbox>
            </v:shape>
          </w:pict>
        </mc:Fallback>
      </mc:AlternateContent>
    </w:r>
    <w:r w:rsidR="006C4F11">
      <w:rPr>
        <w:noProof/>
      </w:rPr>
      <mc:AlternateContent>
        <mc:Choice Requires="wps">
          <w:drawing>
            <wp:anchor distT="0" distB="0" distL="114300" distR="114300" simplePos="0" relativeHeight="251657728" behindDoc="0" locked="0" layoutInCell="0" allowOverlap="1" wp14:anchorId="1BBB3865" wp14:editId="786F4D09">
              <wp:simplePos x="0" y="0"/>
              <wp:positionH relativeFrom="column">
                <wp:posOffset>-66675</wp:posOffset>
              </wp:positionH>
              <wp:positionV relativeFrom="paragraph">
                <wp:posOffset>421005</wp:posOffset>
              </wp:positionV>
              <wp:extent cx="6362700" cy="0"/>
              <wp:effectExtent l="0" t="0" r="19050"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01C2D"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33.15pt" to="495.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" o:allowincell="f"/>
          </w:pict>
        </mc:Fallback>
      </mc:AlternateContent>
    </w:r>
    <w:r w:rsidR="006C4CAA">
      <w:rPr>
        <w:rFonts w:ascii="Arial" w:hAnsi="Arial" w:hint="eastAsia"/>
        <w:sz w:val="16"/>
      </w:rPr>
      <w:t xml:space="preserve">　　　　　　　　</w:t>
    </w:r>
    <w:r w:rsidR="006C4CAA">
      <w:rPr>
        <w:rFonts w:ascii="Arial" w:hAnsi="Arial"/>
        <w:sz w:val="16"/>
      </w:rPr>
      <w:t xml:space="preserv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FED" w14:textId="77777777" w:rsidR="009332B3" w:rsidRDefault="009332B3">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DB74" w14:textId="77777777" w:rsidR="006C4CAA" w:rsidRDefault="006C4C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52C892A"/>
    <w:lvl w:ilvl="0">
      <w:start w:val="1"/>
      <w:numFmt w:val="decimal"/>
      <w:pStyle w:val="a"/>
      <w:lvlText w:val="%1."/>
      <w:lvlJc w:val="left"/>
      <w:pPr>
        <w:tabs>
          <w:tab w:val="num" w:pos="360"/>
        </w:tabs>
        <w:ind w:left="360" w:hangingChars="200" w:hanging="360"/>
      </w:pPr>
    </w:lvl>
  </w:abstractNum>
  <w:abstractNum w:abstractNumId="1" w15:restartNumberingAfterBreak="0">
    <w:nsid w:val="0172303E"/>
    <w:multiLevelType w:val="hybridMultilevel"/>
    <w:tmpl w:val="4CDC284A"/>
    <w:lvl w:ilvl="0" w:tplc="E4B24340">
      <w:start w:val="1"/>
      <w:numFmt w:val="lowerLetter"/>
      <w:pStyle w:val="3"/>
      <w:lvlText w:val="%1."/>
      <w:lvlJc w:val="left"/>
      <w:pPr>
        <w:ind w:left="920" w:hanging="270"/>
      </w:pPr>
      <w:rPr>
        <w:rFonts w:hint="default"/>
      </w:rPr>
    </w:lvl>
    <w:lvl w:ilvl="1" w:tplc="04090017" w:tentative="1">
      <w:start w:val="1"/>
      <w:numFmt w:val="aiueoFullWidth"/>
      <w:lvlText w:val="(%2)"/>
      <w:lvlJc w:val="left"/>
      <w:pPr>
        <w:ind w:left="1490" w:hanging="420"/>
      </w:pPr>
    </w:lvl>
    <w:lvl w:ilvl="2" w:tplc="04090011" w:tentative="1">
      <w:start w:val="1"/>
      <w:numFmt w:val="decimalEnclosedCircle"/>
      <w:lvlText w:val="%3"/>
      <w:lvlJc w:val="left"/>
      <w:pPr>
        <w:ind w:left="1910" w:hanging="420"/>
      </w:pPr>
    </w:lvl>
    <w:lvl w:ilvl="3" w:tplc="0409000F" w:tentative="1">
      <w:start w:val="1"/>
      <w:numFmt w:val="decimal"/>
      <w:lvlText w:val="%4."/>
      <w:lvlJc w:val="left"/>
      <w:pPr>
        <w:ind w:left="2330" w:hanging="420"/>
      </w:pPr>
    </w:lvl>
    <w:lvl w:ilvl="4" w:tplc="04090017" w:tentative="1">
      <w:start w:val="1"/>
      <w:numFmt w:val="aiueoFullWidth"/>
      <w:lvlText w:val="(%5)"/>
      <w:lvlJc w:val="left"/>
      <w:pPr>
        <w:ind w:left="2750" w:hanging="420"/>
      </w:pPr>
    </w:lvl>
    <w:lvl w:ilvl="5" w:tplc="04090011" w:tentative="1">
      <w:start w:val="1"/>
      <w:numFmt w:val="decimalEnclosedCircle"/>
      <w:lvlText w:val="%6"/>
      <w:lvlJc w:val="left"/>
      <w:pPr>
        <w:ind w:left="3170" w:hanging="420"/>
      </w:pPr>
    </w:lvl>
    <w:lvl w:ilvl="6" w:tplc="0409000F" w:tentative="1">
      <w:start w:val="1"/>
      <w:numFmt w:val="decimal"/>
      <w:lvlText w:val="%7."/>
      <w:lvlJc w:val="left"/>
      <w:pPr>
        <w:ind w:left="3590" w:hanging="420"/>
      </w:pPr>
    </w:lvl>
    <w:lvl w:ilvl="7" w:tplc="04090017" w:tentative="1">
      <w:start w:val="1"/>
      <w:numFmt w:val="aiueoFullWidth"/>
      <w:lvlText w:val="(%8)"/>
      <w:lvlJc w:val="left"/>
      <w:pPr>
        <w:ind w:left="4010" w:hanging="420"/>
      </w:pPr>
    </w:lvl>
    <w:lvl w:ilvl="8" w:tplc="04090011" w:tentative="1">
      <w:start w:val="1"/>
      <w:numFmt w:val="decimalEnclosedCircle"/>
      <w:lvlText w:val="%9"/>
      <w:lvlJc w:val="left"/>
      <w:pPr>
        <w:ind w:left="4430" w:hanging="420"/>
      </w:pPr>
    </w:lvl>
  </w:abstractNum>
  <w:abstractNum w:abstractNumId="2" w15:restartNumberingAfterBreak="0">
    <w:nsid w:val="18F35D94"/>
    <w:multiLevelType w:val="hybridMultilevel"/>
    <w:tmpl w:val="F5904176"/>
    <w:lvl w:ilvl="0" w:tplc="B3042A94">
      <w:start w:val="1"/>
      <w:numFmt w:val="decimal"/>
      <w:pStyle w:val="10pt1"/>
      <w:lvlText w:val="%1)"/>
      <w:lvlJc w:val="left"/>
      <w:pPr>
        <w:tabs>
          <w:tab w:val="num" w:pos="420"/>
        </w:tabs>
        <w:ind w:left="420" w:hanging="420"/>
      </w:pPr>
      <w:rPr>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30AC677B"/>
    <w:multiLevelType w:val="hybridMultilevel"/>
    <w:tmpl w:val="A8BCC6BA"/>
    <w:lvl w:ilvl="0" w:tplc="6622A61E">
      <w:start w:val="1"/>
      <w:numFmt w:val="decimal"/>
      <w:pStyle w:val="2"/>
      <w:lvlText w:val="(%1)"/>
      <w:lvlJc w:val="left"/>
      <w:pPr>
        <w:ind w:left="674" w:hanging="390"/>
      </w:pPr>
      <w:rPr>
        <w:rFonts w:hint="default"/>
      </w:rPr>
    </w:lvl>
    <w:lvl w:ilvl="1" w:tplc="04090017">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4" w15:restartNumberingAfterBreak="0">
    <w:nsid w:val="33F44EA6"/>
    <w:multiLevelType w:val="multilevel"/>
    <w:tmpl w:val="DE8C45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565253"/>
    <w:multiLevelType w:val="multilevel"/>
    <w:tmpl w:val="1BD4E7D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3621C1"/>
    <w:multiLevelType w:val="hybridMultilevel"/>
    <w:tmpl w:val="A3B6E7A2"/>
    <w:lvl w:ilvl="0" w:tplc="D87CA5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795116"/>
    <w:multiLevelType w:val="hybridMultilevel"/>
    <w:tmpl w:val="DD76AC24"/>
    <w:lvl w:ilvl="0" w:tplc="6902E6F0">
      <w:start w:val="1"/>
      <w:numFmt w:val="decimalFullWidth"/>
      <w:pStyle w:val="1"/>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C9227C1"/>
    <w:multiLevelType w:val="hybridMultilevel"/>
    <w:tmpl w:val="AA64424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60173071"/>
    <w:multiLevelType w:val="multilevel"/>
    <w:tmpl w:val="25E64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A07CE7"/>
    <w:multiLevelType w:val="multilevel"/>
    <w:tmpl w:val="0C989D0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687070"/>
    <w:multiLevelType w:val="multilevel"/>
    <w:tmpl w:val="6C347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387903"/>
    <w:multiLevelType w:val="hybridMultilevel"/>
    <w:tmpl w:val="8384CACA"/>
    <w:lvl w:ilvl="0" w:tplc="965CF2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3"/>
  </w:num>
  <w:num w:numId="4">
    <w:abstractNumId w:val="1"/>
  </w:num>
  <w:num w:numId="5">
    <w:abstractNumId w:val="3"/>
    <w:lvlOverride w:ilvl="0">
      <w:startOverride w:val="1"/>
    </w:lvlOverride>
  </w:num>
  <w:num w:numId="6">
    <w:abstractNumId w:val="1"/>
    <w:lvlOverride w:ilvl="0">
      <w:startOverride w:val="1"/>
    </w:lvlOverride>
  </w:num>
  <w:num w:numId="7">
    <w:abstractNumId w:val="3"/>
    <w:lvlOverride w:ilvl="0">
      <w:startOverride w:val="1"/>
    </w:lvlOverride>
  </w:num>
  <w:num w:numId="8">
    <w:abstractNumId w:val="1"/>
    <w:lvlOverride w:ilvl="0">
      <w:startOverride w:val="1"/>
    </w:lvlOverride>
  </w:num>
  <w:num w:numId="9">
    <w:abstractNumId w:val="3"/>
    <w:lvlOverride w:ilvl="0">
      <w:startOverride w:val="1"/>
    </w:lvlOverride>
  </w:num>
  <w:num w:numId="10">
    <w:abstractNumId w:val="0"/>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0"/>
  </w:num>
  <w:num w:numId="19">
    <w:abstractNumId w:val="4"/>
  </w:num>
  <w:num w:numId="20">
    <w:abstractNumId w:val="11"/>
  </w:num>
  <w:num w:numId="21">
    <w:abstractNumId w:val="5"/>
  </w:num>
  <w:num w:numId="22">
    <w:abstractNumId w:val="9"/>
  </w:num>
  <w:num w:numId="23">
    <w:abstractNumId w:val="6"/>
  </w:num>
  <w:num w:numId="24">
    <w:abstractNumId w:val="12"/>
  </w:num>
  <w:num w:numId="25">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magai, Wataru (Wataru.Kumagai@yokogawa.com)">
    <w15:presenceInfo w15:providerId="AD" w15:userId="S::Wataru.Kumagai@yokogawa.com::996f4868-2760-40fd-bb2f-cfc05db50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oNotHyphenateCaps/>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ocLay" w:val="YES"/>
    <w:docVar w:name="ValidCPLLPP" w:val="0"/>
    <w:docVar w:name="ViewGrid" w:val="0"/>
  </w:docVars>
  <w:rsids>
    <w:rsidRoot w:val="00364F74"/>
    <w:rsid w:val="00000A8B"/>
    <w:rsid w:val="0000518D"/>
    <w:rsid w:val="000075E7"/>
    <w:rsid w:val="000102F0"/>
    <w:rsid w:val="0001053B"/>
    <w:rsid w:val="000128F0"/>
    <w:rsid w:val="00012D07"/>
    <w:rsid w:val="000144E7"/>
    <w:rsid w:val="00017018"/>
    <w:rsid w:val="000200AC"/>
    <w:rsid w:val="00023D3F"/>
    <w:rsid w:val="00026822"/>
    <w:rsid w:val="000271F4"/>
    <w:rsid w:val="000350CC"/>
    <w:rsid w:val="00040EBC"/>
    <w:rsid w:val="00043AEE"/>
    <w:rsid w:val="00045242"/>
    <w:rsid w:val="00050A73"/>
    <w:rsid w:val="0005193F"/>
    <w:rsid w:val="00053463"/>
    <w:rsid w:val="00056B9A"/>
    <w:rsid w:val="00060AF1"/>
    <w:rsid w:val="00066EDC"/>
    <w:rsid w:val="00071C0D"/>
    <w:rsid w:val="0007282E"/>
    <w:rsid w:val="00072898"/>
    <w:rsid w:val="00072D4E"/>
    <w:rsid w:val="000740DC"/>
    <w:rsid w:val="00074889"/>
    <w:rsid w:val="00076C9B"/>
    <w:rsid w:val="00076E60"/>
    <w:rsid w:val="00077E10"/>
    <w:rsid w:val="0008058A"/>
    <w:rsid w:val="00082150"/>
    <w:rsid w:val="000822B4"/>
    <w:rsid w:val="0008376E"/>
    <w:rsid w:val="0008520B"/>
    <w:rsid w:val="00085D91"/>
    <w:rsid w:val="00086EB1"/>
    <w:rsid w:val="00090E8F"/>
    <w:rsid w:val="000A10CD"/>
    <w:rsid w:val="000B4FF7"/>
    <w:rsid w:val="000B52DF"/>
    <w:rsid w:val="000B555A"/>
    <w:rsid w:val="000B5D03"/>
    <w:rsid w:val="000C13F7"/>
    <w:rsid w:val="000C72F3"/>
    <w:rsid w:val="000D7693"/>
    <w:rsid w:val="000E0151"/>
    <w:rsid w:val="000E3277"/>
    <w:rsid w:val="000E370C"/>
    <w:rsid w:val="000E7BAC"/>
    <w:rsid w:val="000F3D9F"/>
    <w:rsid w:val="000F55EB"/>
    <w:rsid w:val="000F75F1"/>
    <w:rsid w:val="000F7A66"/>
    <w:rsid w:val="00100366"/>
    <w:rsid w:val="0010082A"/>
    <w:rsid w:val="001012AE"/>
    <w:rsid w:val="001040D6"/>
    <w:rsid w:val="00111564"/>
    <w:rsid w:val="001131E9"/>
    <w:rsid w:val="00113E7C"/>
    <w:rsid w:val="00114F4D"/>
    <w:rsid w:val="001220E0"/>
    <w:rsid w:val="0012350F"/>
    <w:rsid w:val="001236CE"/>
    <w:rsid w:val="00125932"/>
    <w:rsid w:val="00125E96"/>
    <w:rsid w:val="0012789E"/>
    <w:rsid w:val="00131C55"/>
    <w:rsid w:val="00131D19"/>
    <w:rsid w:val="001333BE"/>
    <w:rsid w:val="00134C72"/>
    <w:rsid w:val="00136F54"/>
    <w:rsid w:val="00142CB0"/>
    <w:rsid w:val="001450F1"/>
    <w:rsid w:val="001464B4"/>
    <w:rsid w:val="00146D90"/>
    <w:rsid w:val="00151007"/>
    <w:rsid w:val="00153AA7"/>
    <w:rsid w:val="00153B78"/>
    <w:rsid w:val="0015561B"/>
    <w:rsid w:val="00155BBC"/>
    <w:rsid w:val="0016009B"/>
    <w:rsid w:val="00162321"/>
    <w:rsid w:val="001624EB"/>
    <w:rsid w:val="001715CC"/>
    <w:rsid w:val="00172EBC"/>
    <w:rsid w:val="0017319E"/>
    <w:rsid w:val="001832ED"/>
    <w:rsid w:val="00190B56"/>
    <w:rsid w:val="00195C49"/>
    <w:rsid w:val="001A0319"/>
    <w:rsid w:val="001A111F"/>
    <w:rsid w:val="001A3039"/>
    <w:rsid w:val="001A4CA3"/>
    <w:rsid w:val="001B088C"/>
    <w:rsid w:val="001B08A6"/>
    <w:rsid w:val="001B0CB9"/>
    <w:rsid w:val="001B1DF7"/>
    <w:rsid w:val="001B3205"/>
    <w:rsid w:val="001B3F30"/>
    <w:rsid w:val="001B6E17"/>
    <w:rsid w:val="001B70CD"/>
    <w:rsid w:val="001C25D4"/>
    <w:rsid w:val="001C27EF"/>
    <w:rsid w:val="001C45A6"/>
    <w:rsid w:val="001C51C2"/>
    <w:rsid w:val="001D0C12"/>
    <w:rsid w:val="001D638B"/>
    <w:rsid w:val="001D6A7C"/>
    <w:rsid w:val="001E0A18"/>
    <w:rsid w:val="001E0CC5"/>
    <w:rsid w:val="001E0DFA"/>
    <w:rsid w:val="001E3F82"/>
    <w:rsid w:val="001E5222"/>
    <w:rsid w:val="001F1407"/>
    <w:rsid w:val="001F5305"/>
    <w:rsid w:val="001F58CC"/>
    <w:rsid w:val="001F749D"/>
    <w:rsid w:val="001F756C"/>
    <w:rsid w:val="00201E00"/>
    <w:rsid w:val="00203881"/>
    <w:rsid w:val="00205330"/>
    <w:rsid w:val="00206AD1"/>
    <w:rsid w:val="002073C6"/>
    <w:rsid w:val="00211EDB"/>
    <w:rsid w:val="0021333C"/>
    <w:rsid w:val="00213E4D"/>
    <w:rsid w:val="002141C6"/>
    <w:rsid w:val="00214D90"/>
    <w:rsid w:val="0021786A"/>
    <w:rsid w:val="002240A5"/>
    <w:rsid w:val="0022463A"/>
    <w:rsid w:val="002264C2"/>
    <w:rsid w:val="00230EB9"/>
    <w:rsid w:val="0023535F"/>
    <w:rsid w:val="002372B3"/>
    <w:rsid w:val="00240516"/>
    <w:rsid w:val="002415C1"/>
    <w:rsid w:val="00244A68"/>
    <w:rsid w:val="0024574A"/>
    <w:rsid w:val="00251E38"/>
    <w:rsid w:val="00261D99"/>
    <w:rsid w:val="00262DCE"/>
    <w:rsid w:val="00272403"/>
    <w:rsid w:val="00272666"/>
    <w:rsid w:val="0027381C"/>
    <w:rsid w:val="00274519"/>
    <w:rsid w:val="0027521F"/>
    <w:rsid w:val="0027539C"/>
    <w:rsid w:val="00276DC9"/>
    <w:rsid w:val="00277F5F"/>
    <w:rsid w:val="00281C62"/>
    <w:rsid w:val="00282449"/>
    <w:rsid w:val="00282BDB"/>
    <w:rsid w:val="00282C23"/>
    <w:rsid w:val="00283843"/>
    <w:rsid w:val="002849BB"/>
    <w:rsid w:val="00286A3E"/>
    <w:rsid w:val="00286D09"/>
    <w:rsid w:val="00292AF1"/>
    <w:rsid w:val="0029507B"/>
    <w:rsid w:val="00295841"/>
    <w:rsid w:val="002A0962"/>
    <w:rsid w:val="002A21BE"/>
    <w:rsid w:val="002A5785"/>
    <w:rsid w:val="002A6327"/>
    <w:rsid w:val="002A7DA1"/>
    <w:rsid w:val="002B180D"/>
    <w:rsid w:val="002B2351"/>
    <w:rsid w:val="002B50EB"/>
    <w:rsid w:val="002C3050"/>
    <w:rsid w:val="002C37E7"/>
    <w:rsid w:val="002C4A2D"/>
    <w:rsid w:val="002C6BAC"/>
    <w:rsid w:val="002D0207"/>
    <w:rsid w:val="002D19B9"/>
    <w:rsid w:val="002D3304"/>
    <w:rsid w:val="002D3D5E"/>
    <w:rsid w:val="002D66B7"/>
    <w:rsid w:val="002E1A0C"/>
    <w:rsid w:val="002E1CA7"/>
    <w:rsid w:val="002E31EC"/>
    <w:rsid w:val="002E386C"/>
    <w:rsid w:val="002E3A7B"/>
    <w:rsid w:val="002E46E5"/>
    <w:rsid w:val="002E5B09"/>
    <w:rsid w:val="002E79B9"/>
    <w:rsid w:val="002F1106"/>
    <w:rsid w:val="002F14E2"/>
    <w:rsid w:val="002F1A95"/>
    <w:rsid w:val="002F4713"/>
    <w:rsid w:val="002F56CC"/>
    <w:rsid w:val="002F767F"/>
    <w:rsid w:val="00303618"/>
    <w:rsid w:val="00304C0C"/>
    <w:rsid w:val="003062E8"/>
    <w:rsid w:val="00306D5E"/>
    <w:rsid w:val="00310A74"/>
    <w:rsid w:val="003119CB"/>
    <w:rsid w:val="00314836"/>
    <w:rsid w:val="0031662D"/>
    <w:rsid w:val="00321BD3"/>
    <w:rsid w:val="0032253B"/>
    <w:rsid w:val="00323637"/>
    <w:rsid w:val="003248C6"/>
    <w:rsid w:val="00324D36"/>
    <w:rsid w:val="00325027"/>
    <w:rsid w:val="003268CC"/>
    <w:rsid w:val="003333C7"/>
    <w:rsid w:val="00333744"/>
    <w:rsid w:val="0033492F"/>
    <w:rsid w:val="00335C4D"/>
    <w:rsid w:val="0033680B"/>
    <w:rsid w:val="00341081"/>
    <w:rsid w:val="003423F2"/>
    <w:rsid w:val="00344662"/>
    <w:rsid w:val="00344CF0"/>
    <w:rsid w:val="00350792"/>
    <w:rsid w:val="00352ECB"/>
    <w:rsid w:val="0035610A"/>
    <w:rsid w:val="0035737D"/>
    <w:rsid w:val="00364608"/>
    <w:rsid w:val="00364E7A"/>
    <w:rsid w:val="00364F74"/>
    <w:rsid w:val="00366F80"/>
    <w:rsid w:val="00367D33"/>
    <w:rsid w:val="00373388"/>
    <w:rsid w:val="0037631F"/>
    <w:rsid w:val="00377955"/>
    <w:rsid w:val="0038068A"/>
    <w:rsid w:val="003816F0"/>
    <w:rsid w:val="00385507"/>
    <w:rsid w:val="003856F2"/>
    <w:rsid w:val="00385F08"/>
    <w:rsid w:val="00390D64"/>
    <w:rsid w:val="00395A1C"/>
    <w:rsid w:val="003A0F51"/>
    <w:rsid w:val="003A22F3"/>
    <w:rsid w:val="003A230B"/>
    <w:rsid w:val="003A300A"/>
    <w:rsid w:val="003A3DEA"/>
    <w:rsid w:val="003B2018"/>
    <w:rsid w:val="003B2F33"/>
    <w:rsid w:val="003B6925"/>
    <w:rsid w:val="003C5733"/>
    <w:rsid w:val="003D1C8A"/>
    <w:rsid w:val="003D5B97"/>
    <w:rsid w:val="003D78BB"/>
    <w:rsid w:val="003E0A90"/>
    <w:rsid w:val="003E118B"/>
    <w:rsid w:val="003E361F"/>
    <w:rsid w:val="003E3CCA"/>
    <w:rsid w:val="003E56FC"/>
    <w:rsid w:val="003E5E7D"/>
    <w:rsid w:val="003F4960"/>
    <w:rsid w:val="003F54F6"/>
    <w:rsid w:val="0040294B"/>
    <w:rsid w:val="00413A1D"/>
    <w:rsid w:val="00422784"/>
    <w:rsid w:val="00424A08"/>
    <w:rsid w:val="004315DA"/>
    <w:rsid w:val="0043302B"/>
    <w:rsid w:val="0043338A"/>
    <w:rsid w:val="00436551"/>
    <w:rsid w:val="00437FD5"/>
    <w:rsid w:val="00440575"/>
    <w:rsid w:val="00440A82"/>
    <w:rsid w:val="004430D3"/>
    <w:rsid w:val="00444429"/>
    <w:rsid w:val="004472F4"/>
    <w:rsid w:val="004500E3"/>
    <w:rsid w:val="004514BE"/>
    <w:rsid w:val="0045305B"/>
    <w:rsid w:val="00454B97"/>
    <w:rsid w:val="00462A78"/>
    <w:rsid w:val="00464501"/>
    <w:rsid w:val="00470126"/>
    <w:rsid w:val="004719AF"/>
    <w:rsid w:val="004733ED"/>
    <w:rsid w:val="004768D0"/>
    <w:rsid w:val="00476E20"/>
    <w:rsid w:val="00477DF7"/>
    <w:rsid w:val="0048740F"/>
    <w:rsid w:val="0049247E"/>
    <w:rsid w:val="004A0640"/>
    <w:rsid w:val="004A5725"/>
    <w:rsid w:val="004A5B06"/>
    <w:rsid w:val="004B0BD8"/>
    <w:rsid w:val="004B0F8B"/>
    <w:rsid w:val="004B39DD"/>
    <w:rsid w:val="004B4075"/>
    <w:rsid w:val="004B5030"/>
    <w:rsid w:val="004C271E"/>
    <w:rsid w:val="004C2B4F"/>
    <w:rsid w:val="004C57E5"/>
    <w:rsid w:val="004C597F"/>
    <w:rsid w:val="004C7297"/>
    <w:rsid w:val="004C7E1A"/>
    <w:rsid w:val="004D08A9"/>
    <w:rsid w:val="004D204A"/>
    <w:rsid w:val="004D27FA"/>
    <w:rsid w:val="004D4A9D"/>
    <w:rsid w:val="004D51D6"/>
    <w:rsid w:val="004E01C7"/>
    <w:rsid w:val="004E0BE0"/>
    <w:rsid w:val="004F0134"/>
    <w:rsid w:val="004F1BC9"/>
    <w:rsid w:val="004F5AB7"/>
    <w:rsid w:val="00503A8A"/>
    <w:rsid w:val="00504660"/>
    <w:rsid w:val="00511B88"/>
    <w:rsid w:val="00511DC4"/>
    <w:rsid w:val="00512319"/>
    <w:rsid w:val="00517144"/>
    <w:rsid w:val="005222BE"/>
    <w:rsid w:val="005227AE"/>
    <w:rsid w:val="00523C2C"/>
    <w:rsid w:val="005244FE"/>
    <w:rsid w:val="005245B7"/>
    <w:rsid w:val="00524A62"/>
    <w:rsid w:val="005303FA"/>
    <w:rsid w:val="005317CE"/>
    <w:rsid w:val="00532ECD"/>
    <w:rsid w:val="005353B0"/>
    <w:rsid w:val="005355AD"/>
    <w:rsid w:val="00537BCC"/>
    <w:rsid w:val="00537DC2"/>
    <w:rsid w:val="005413DC"/>
    <w:rsid w:val="005435AA"/>
    <w:rsid w:val="00547C1E"/>
    <w:rsid w:val="00551C0A"/>
    <w:rsid w:val="00553B7B"/>
    <w:rsid w:val="00554997"/>
    <w:rsid w:val="00554AA8"/>
    <w:rsid w:val="00557017"/>
    <w:rsid w:val="0056113A"/>
    <w:rsid w:val="00561283"/>
    <w:rsid w:val="00561D97"/>
    <w:rsid w:val="005640B6"/>
    <w:rsid w:val="00564BCC"/>
    <w:rsid w:val="00564DCA"/>
    <w:rsid w:val="005651BD"/>
    <w:rsid w:val="00570F66"/>
    <w:rsid w:val="005725C9"/>
    <w:rsid w:val="00575A50"/>
    <w:rsid w:val="00582125"/>
    <w:rsid w:val="00583E0E"/>
    <w:rsid w:val="00584997"/>
    <w:rsid w:val="00584CF1"/>
    <w:rsid w:val="00585108"/>
    <w:rsid w:val="00585FB7"/>
    <w:rsid w:val="005860B3"/>
    <w:rsid w:val="0059696E"/>
    <w:rsid w:val="005A29D5"/>
    <w:rsid w:val="005A5527"/>
    <w:rsid w:val="005A7191"/>
    <w:rsid w:val="005A7EE9"/>
    <w:rsid w:val="005B246F"/>
    <w:rsid w:val="005B2D71"/>
    <w:rsid w:val="005C0959"/>
    <w:rsid w:val="005C2636"/>
    <w:rsid w:val="005C2696"/>
    <w:rsid w:val="005C2927"/>
    <w:rsid w:val="005C4F6B"/>
    <w:rsid w:val="005C7834"/>
    <w:rsid w:val="005D5240"/>
    <w:rsid w:val="005E39D2"/>
    <w:rsid w:val="005E7DD1"/>
    <w:rsid w:val="005F30AA"/>
    <w:rsid w:val="005F4D33"/>
    <w:rsid w:val="005F59DB"/>
    <w:rsid w:val="00601E26"/>
    <w:rsid w:val="00602AF4"/>
    <w:rsid w:val="006040E2"/>
    <w:rsid w:val="00604175"/>
    <w:rsid w:val="00604F45"/>
    <w:rsid w:val="00605E71"/>
    <w:rsid w:val="006066B9"/>
    <w:rsid w:val="00614075"/>
    <w:rsid w:val="00616A45"/>
    <w:rsid w:val="006176BA"/>
    <w:rsid w:val="00623CAF"/>
    <w:rsid w:val="00625FAD"/>
    <w:rsid w:val="00630143"/>
    <w:rsid w:val="006320CF"/>
    <w:rsid w:val="006348C9"/>
    <w:rsid w:val="006363B2"/>
    <w:rsid w:val="00640916"/>
    <w:rsid w:val="00641407"/>
    <w:rsid w:val="00642E56"/>
    <w:rsid w:val="006431B5"/>
    <w:rsid w:val="00654CB0"/>
    <w:rsid w:val="00662B35"/>
    <w:rsid w:val="00665B10"/>
    <w:rsid w:val="006719A9"/>
    <w:rsid w:val="0067501D"/>
    <w:rsid w:val="006755AE"/>
    <w:rsid w:val="00675D1B"/>
    <w:rsid w:val="00681466"/>
    <w:rsid w:val="006816F2"/>
    <w:rsid w:val="00681A87"/>
    <w:rsid w:val="00685940"/>
    <w:rsid w:val="00685C67"/>
    <w:rsid w:val="00687BBA"/>
    <w:rsid w:val="00687E1D"/>
    <w:rsid w:val="00687FF2"/>
    <w:rsid w:val="00690536"/>
    <w:rsid w:val="0069208A"/>
    <w:rsid w:val="006943A0"/>
    <w:rsid w:val="0069505E"/>
    <w:rsid w:val="006963AD"/>
    <w:rsid w:val="006A16DB"/>
    <w:rsid w:val="006A1B6E"/>
    <w:rsid w:val="006A27BF"/>
    <w:rsid w:val="006A6422"/>
    <w:rsid w:val="006A7348"/>
    <w:rsid w:val="006B2CAB"/>
    <w:rsid w:val="006B4075"/>
    <w:rsid w:val="006C10E9"/>
    <w:rsid w:val="006C1277"/>
    <w:rsid w:val="006C13DC"/>
    <w:rsid w:val="006C1C0B"/>
    <w:rsid w:val="006C3D7B"/>
    <w:rsid w:val="006C3FB8"/>
    <w:rsid w:val="006C4CAA"/>
    <w:rsid w:val="006C4F11"/>
    <w:rsid w:val="006C776F"/>
    <w:rsid w:val="006D0C81"/>
    <w:rsid w:val="006D1399"/>
    <w:rsid w:val="006D54E6"/>
    <w:rsid w:val="006D6153"/>
    <w:rsid w:val="006D6643"/>
    <w:rsid w:val="006E028C"/>
    <w:rsid w:val="006E2610"/>
    <w:rsid w:val="006F012C"/>
    <w:rsid w:val="006F2319"/>
    <w:rsid w:val="006F5B09"/>
    <w:rsid w:val="006F6B88"/>
    <w:rsid w:val="006F7754"/>
    <w:rsid w:val="0070086A"/>
    <w:rsid w:val="00701BFB"/>
    <w:rsid w:val="007044AB"/>
    <w:rsid w:val="00704851"/>
    <w:rsid w:val="00711507"/>
    <w:rsid w:val="00711A97"/>
    <w:rsid w:val="00712AFD"/>
    <w:rsid w:val="0071303D"/>
    <w:rsid w:val="007137D9"/>
    <w:rsid w:val="00713C33"/>
    <w:rsid w:val="00714895"/>
    <w:rsid w:val="0071527A"/>
    <w:rsid w:val="00715859"/>
    <w:rsid w:val="00715F9D"/>
    <w:rsid w:val="007265EE"/>
    <w:rsid w:val="007307EE"/>
    <w:rsid w:val="00731279"/>
    <w:rsid w:val="00731C33"/>
    <w:rsid w:val="007331C6"/>
    <w:rsid w:val="0073343F"/>
    <w:rsid w:val="0074160E"/>
    <w:rsid w:val="007416DF"/>
    <w:rsid w:val="00745700"/>
    <w:rsid w:val="00747EA9"/>
    <w:rsid w:val="00752C56"/>
    <w:rsid w:val="007533FB"/>
    <w:rsid w:val="00753758"/>
    <w:rsid w:val="00754338"/>
    <w:rsid w:val="007565FF"/>
    <w:rsid w:val="00761E81"/>
    <w:rsid w:val="00762571"/>
    <w:rsid w:val="00764329"/>
    <w:rsid w:val="00772B25"/>
    <w:rsid w:val="00776A29"/>
    <w:rsid w:val="007773BE"/>
    <w:rsid w:val="007801CA"/>
    <w:rsid w:val="00781EDF"/>
    <w:rsid w:val="0078508B"/>
    <w:rsid w:val="00790929"/>
    <w:rsid w:val="0079148C"/>
    <w:rsid w:val="007937CB"/>
    <w:rsid w:val="007964F0"/>
    <w:rsid w:val="00797731"/>
    <w:rsid w:val="007A0216"/>
    <w:rsid w:val="007A02A0"/>
    <w:rsid w:val="007A043E"/>
    <w:rsid w:val="007A0F26"/>
    <w:rsid w:val="007A5157"/>
    <w:rsid w:val="007A5DAF"/>
    <w:rsid w:val="007A6224"/>
    <w:rsid w:val="007A7450"/>
    <w:rsid w:val="007B03FC"/>
    <w:rsid w:val="007B1462"/>
    <w:rsid w:val="007B1A7A"/>
    <w:rsid w:val="007B3B28"/>
    <w:rsid w:val="007B6B60"/>
    <w:rsid w:val="007B6F12"/>
    <w:rsid w:val="007C41C1"/>
    <w:rsid w:val="007C4C7E"/>
    <w:rsid w:val="007C7ACF"/>
    <w:rsid w:val="007D0627"/>
    <w:rsid w:val="007D163B"/>
    <w:rsid w:val="007D557A"/>
    <w:rsid w:val="007E34CA"/>
    <w:rsid w:val="007E3959"/>
    <w:rsid w:val="007E45A6"/>
    <w:rsid w:val="007E5847"/>
    <w:rsid w:val="007E6319"/>
    <w:rsid w:val="007E67C4"/>
    <w:rsid w:val="007E6BEC"/>
    <w:rsid w:val="007E7B59"/>
    <w:rsid w:val="007E7FDF"/>
    <w:rsid w:val="007F0CD0"/>
    <w:rsid w:val="008101E5"/>
    <w:rsid w:val="008105BF"/>
    <w:rsid w:val="00813163"/>
    <w:rsid w:val="00814E49"/>
    <w:rsid w:val="008159AA"/>
    <w:rsid w:val="00817FB0"/>
    <w:rsid w:val="008237B4"/>
    <w:rsid w:val="0082430E"/>
    <w:rsid w:val="00826D42"/>
    <w:rsid w:val="00827A6E"/>
    <w:rsid w:val="0083066F"/>
    <w:rsid w:val="008328EC"/>
    <w:rsid w:val="00833DDB"/>
    <w:rsid w:val="0083472D"/>
    <w:rsid w:val="008349F3"/>
    <w:rsid w:val="00835243"/>
    <w:rsid w:val="00835D2C"/>
    <w:rsid w:val="00840A7E"/>
    <w:rsid w:val="0084116E"/>
    <w:rsid w:val="008434A7"/>
    <w:rsid w:val="00844B94"/>
    <w:rsid w:val="0085153C"/>
    <w:rsid w:val="008553A4"/>
    <w:rsid w:val="00856995"/>
    <w:rsid w:val="00857074"/>
    <w:rsid w:val="008664DB"/>
    <w:rsid w:val="00867674"/>
    <w:rsid w:val="00867B6A"/>
    <w:rsid w:val="0087014F"/>
    <w:rsid w:val="0087023B"/>
    <w:rsid w:val="00870263"/>
    <w:rsid w:val="00870D06"/>
    <w:rsid w:val="00870D55"/>
    <w:rsid w:val="0087255A"/>
    <w:rsid w:val="00873292"/>
    <w:rsid w:val="0087518D"/>
    <w:rsid w:val="008770E3"/>
    <w:rsid w:val="00880D7A"/>
    <w:rsid w:val="00885A01"/>
    <w:rsid w:val="0089020A"/>
    <w:rsid w:val="008925D8"/>
    <w:rsid w:val="008948C0"/>
    <w:rsid w:val="008A1FD9"/>
    <w:rsid w:val="008A496C"/>
    <w:rsid w:val="008A580D"/>
    <w:rsid w:val="008A64AD"/>
    <w:rsid w:val="008A6B6F"/>
    <w:rsid w:val="008B1287"/>
    <w:rsid w:val="008C01B4"/>
    <w:rsid w:val="008C0B58"/>
    <w:rsid w:val="008C4C0C"/>
    <w:rsid w:val="008C5B55"/>
    <w:rsid w:val="008D36BF"/>
    <w:rsid w:val="008D423B"/>
    <w:rsid w:val="008D6C4C"/>
    <w:rsid w:val="008D7E76"/>
    <w:rsid w:val="008E4D22"/>
    <w:rsid w:val="008E62AF"/>
    <w:rsid w:val="008F2C63"/>
    <w:rsid w:val="008F2E91"/>
    <w:rsid w:val="008F3989"/>
    <w:rsid w:val="008F40E4"/>
    <w:rsid w:val="008F5078"/>
    <w:rsid w:val="008F7731"/>
    <w:rsid w:val="009028F7"/>
    <w:rsid w:val="00903B6B"/>
    <w:rsid w:val="00904AC7"/>
    <w:rsid w:val="00905B4A"/>
    <w:rsid w:val="00906D19"/>
    <w:rsid w:val="00907D92"/>
    <w:rsid w:val="00913F54"/>
    <w:rsid w:val="00916228"/>
    <w:rsid w:val="00916302"/>
    <w:rsid w:val="00916C26"/>
    <w:rsid w:val="0091724C"/>
    <w:rsid w:val="00920586"/>
    <w:rsid w:val="00923AD3"/>
    <w:rsid w:val="00925D9B"/>
    <w:rsid w:val="00931C91"/>
    <w:rsid w:val="009332B3"/>
    <w:rsid w:val="00935555"/>
    <w:rsid w:val="0094024C"/>
    <w:rsid w:val="009434E2"/>
    <w:rsid w:val="009452F8"/>
    <w:rsid w:val="0095082E"/>
    <w:rsid w:val="009520E5"/>
    <w:rsid w:val="009525B7"/>
    <w:rsid w:val="0096032F"/>
    <w:rsid w:val="009624B3"/>
    <w:rsid w:val="009645C5"/>
    <w:rsid w:val="00971324"/>
    <w:rsid w:val="009738A6"/>
    <w:rsid w:val="009752F1"/>
    <w:rsid w:val="00977405"/>
    <w:rsid w:val="00977A9E"/>
    <w:rsid w:val="009802A0"/>
    <w:rsid w:val="00980608"/>
    <w:rsid w:val="00981EF2"/>
    <w:rsid w:val="009824FD"/>
    <w:rsid w:val="0098301C"/>
    <w:rsid w:val="00983D39"/>
    <w:rsid w:val="00984290"/>
    <w:rsid w:val="00985BE5"/>
    <w:rsid w:val="00986206"/>
    <w:rsid w:val="009879E3"/>
    <w:rsid w:val="00987C6F"/>
    <w:rsid w:val="00991E6B"/>
    <w:rsid w:val="00995CD8"/>
    <w:rsid w:val="009970DC"/>
    <w:rsid w:val="009A34D7"/>
    <w:rsid w:val="009A4140"/>
    <w:rsid w:val="009A654B"/>
    <w:rsid w:val="009B14EC"/>
    <w:rsid w:val="009B1C75"/>
    <w:rsid w:val="009B4C57"/>
    <w:rsid w:val="009B65E0"/>
    <w:rsid w:val="009B6D5B"/>
    <w:rsid w:val="009C0652"/>
    <w:rsid w:val="009C0F5E"/>
    <w:rsid w:val="009C4B54"/>
    <w:rsid w:val="009C6877"/>
    <w:rsid w:val="009C7E5B"/>
    <w:rsid w:val="009D0090"/>
    <w:rsid w:val="009D11D3"/>
    <w:rsid w:val="009D3881"/>
    <w:rsid w:val="009D5766"/>
    <w:rsid w:val="009E31EA"/>
    <w:rsid w:val="009E4547"/>
    <w:rsid w:val="009E46C6"/>
    <w:rsid w:val="009E4A0C"/>
    <w:rsid w:val="009E4C10"/>
    <w:rsid w:val="009E7265"/>
    <w:rsid w:val="009F030B"/>
    <w:rsid w:val="009F643B"/>
    <w:rsid w:val="009F6BD4"/>
    <w:rsid w:val="00A00BC6"/>
    <w:rsid w:val="00A00F7F"/>
    <w:rsid w:val="00A0284F"/>
    <w:rsid w:val="00A03AC7"/>
    <w:rsid w:val="00A059EA"/>
    <w:rsid w:val="00A10AD2"/>
    <w:rsid w:val="00A11109"/>
    <w:rsid w:val="00A2148A"/>
    <w:rsid w:val="00A21E4C"/>
    <w:rsid w:val="00A27DED"/>
    <w:rsid w:val="00A35487"/>
    <w:rsid w:val="00A41D58"/>
    <w:rsid w:val="00A42173"/>
    <w:rsid w:val="00A451ED"/>
    <w:rsid w:val="00A464AD"/>
    <w:rsid w:val="00A56B6E"/>
    <w:rsid w:val="00A60DE1"/>
    <w:rsid w:val="00A62E92"/>
    <w:rsid w:val="00A65918"/>
    <w:rsid w:val="00A65B9F"/>
    <w:rsid w:val="00A70B17"/>
    <w:rsid w:val="00A72179"/>
    <w:rsid w:val="00A73FA8"/>
    <w:rsid w:val="00A74895"/>
    <w:rsid w:val="00A74CC6"/>
    <w:rsid w:val="00A74D1D"/>
    <w:rsid w:val="00A74F22"/>
    <w:rsid w:val="00A822F1"/>
    <w:rsid w:val="00A83292"/>
    <w:rsid w:val="00A856A0"/>
    <w:rsid w:val="00A86173"/>
    <w:rsid w:val="00A90F36"/>
    <w:rsid w:val="00A91BBF"/>
    <w:rsid w:val="00A944DE"/>
    <w:rsid w:val="00A9743E"/>
    <w:rsid w:val="00AA1585"/>
    <w:rsid w:val="00AA1C1F"/>
    <w:rsid w:val="00AA4513"/>
    <w:rsid w:val="00AA5C72"/>
    <w:rsid w:val="00AB2960"/>
    <w:rsid w:val="00AB4B3C"/>
    <w:rsid w:val="00AB5B7F"/>
    <w:rsid w:val="00AC29E1"/>
    <w:rsid w:val="00AC34AE"/>
    <w:rsid w:val="00AC5CC4"/>
    <w:rsid w:val="00AC7C5D"/>
    <w:rsid w:val="00AD0EA5"/>
    <w:rsid w:val="00AD59BD"/>
    <w:rsid w:val="00AD6A81"/>
    <w:rsid w:val="00AD6A97"/>
    <w:rsid w:val="00AD7594"/>
    <w:rsid w:val="00AD786F"/>
    <w:rsid w:val="00AE08EB"/>
    <w:rsid w:val="00AE1538"/>
    <w:rsid w:val="00AE64F1"/>
    <w:rsid w:val="00AE68E7"/>
    <w:rsid w:val="00AF1AB9"/>
    <w:rsid w:val="00AF47DF"/>
    <w:rsid w:val="00B0137B"/>
    <w:rsid w:val="00B0235F"/>
    <w:rsid w:val="00B05DA8"/>
    <w:rsid w:val="00B0654E"/>
    <w:rsid w:val="00B06585"/>
    <w:rsid w:val="00B074EB"/>
    <w:rsid w:val="00B10134"/>
    <w:rsid w:val="00B117F4"/>
    <w:rsid w:val="00B12D65"/>
    <w:rsid w:val="00B1438A"/>
    <w:rsid w:val="00B170CB"/>
    <w:rsid w:val="00B17726"/>
    <w:rsid w:val="00B2073A"/>
    <w:rsid w:val="00B238E9"/>
    <w:rsid w:val="00B244DF"/>
    <w:rsid w:val="00B24F20"/>
    <w:rsid w:val="00B25122"/>
    <w:rsid w:val="00B30B1E"/>
    <w:rsid w:val="00B349D0"/>
    <w:rsid w:val="00B35B00"/>
    <w:rsid w:val="00B372AE"/>
    <w:rsid w:val="00B40662"/>
    <w:rsid w:val="00B44168"/>
    <w:rsid w:val="00B45077"/>
    <w:rsid w:val="00B46F04"/>
    <w:rsid w:val="00B50F81"/>
    <w:rsid w:val="00B51C1E"/>
    <w:rsid w:val="00B52FBC"/>
    <w:rsid w:val="00B5675C"/>
    <w:rsid w:val="00B567C4"/>
    <w:rsid w:val="00B5700F"/>
    <w:rsid w:val="00B57179"/>
    <w:rsid w:val="00B60029"/>
    <w:rsid w:val="00B60708"/>
    <w:rsid w:val="00B61766"/>
    <w:rsid w:val="00B63DD4"/>
    <w:rsid w:val="00B6564D"/>
    <w:rsid w:val="00B66248"/>
    <w:rsid w:val="00B66CC3"/>
    <w:rsid w:val="00B670F6"/>
    <w:rsid w:val="00B67AC3"/>
    <w:rsid w:val="00B67EDC"/>
    <w:rsid w:val="00B707CC"/>
    <w:rsid w:val="00B74F2A"/>
    <w:rsid w:val="00B83FF3"/>
    <w:rsid w:val="00B849C2"/>
    <w:rsid w:val="00B907C7"/>
    <w:rsid w:val="00B91507"/>
    <w:rsid w:val="00B934EA"/>
    <w:rsid w:val="00B94621"/>
    <w:rsid w:val="00BA15A3"/>
    <w:rsid w:val="00BA220C"/>
    <w:rsid w:val="00BC1C86"/>
    <w:rsid w:val="00BC469F"/>
    <w:rsid w:val="00BC535A"/>
    <w:rsid w:val="00BC5467"/>
    <w:rsid w:val="00BC5C1F"/>
    <w:rsid w:val="00BC62AB"/>
    <w:rsid w:val="00BC6607"/>
    <w:rsid w:val="00BD3F0A"/>
    <w:rsid w:val="00BD4663"/>
    <w:rsid w:val="00BD5358"/>
    <w:rsid w:val="00BE01C0"/>
    <w:rsid w:val="00BE64D7"/>
    <w:rsid w:val="00BF0531"/>
    <w:rsid w:val="00BF1C6B"/>
    <w:rsid w:val="00BF2B7C"/>
    <w:rsid w:val="00BF33C5"/>
    <w:rsid w:val="00BF3E5E"/>
    <w:rsid w:val="00BF4E5B"/>
    <w:rsid w:val="00BF7D70"/>
    <w:rsid w:val="00C001F2"/>
    <w:rsid w:val="00C026CD"/>
    <w:rsid w:val="00C02E64"/>
    <w:rsid w:val="00C0444A"/>
    <w:rsid w:val="00C0755D"/>
    <w:rsid w:val="00C1167C"/>
    <w:rsid w:val="00C1280D"/>
    <w:rsid w:val="00C12BA2"/>
    <w:rsid w:val="00C12F34"/>
    <w:rsid w:val="00C16C31"/>
    <w:rsid w:val="00C20690"/>
    <w:rsid w:val="00C23D5A"/>
    <w:rsid w:val="00C24F7A"/>
    <w:rsid w:val="00C26976"/>
    <w:rsid w:val="00C3135E"/>
    <w:rsid w:val="00C31860"/>
    <w:rsid w:val="00C33B25"/>
    <w:rsid w:val="00C36820"/>
    <w:rsid w:val="00C37B6D"/>
    <w:rsid w:val="00C37F76"/>
    <w:rsid w:val="00C42068"/>
    <w:rsid w:val="00C50B58"/>
    <w:rsid w:val="00C51277"/>
    <w:rsid w:val="00C55549"/>
    <w:rsid w:val="00C56250"/>
    <w:rsid w:val="00C562B5"/>
    <w:rsid w:val="00C56939"/>
    <w:rsid w:val="00C65B25"/>
    <w:rsid w:val="00C676A4"/>
    <w:rsid w:val="00C71FB8"/>
    <w:rsid w:val="00C74F78"/>
    <w:rsid w:val="00C77913"/>
    <w:rsid w:val="00C804BC"/>
    <w:rsid w:val="00C80B9A"/>
    <w:rsid w:val="00C821A2"/>
    <w:rsid w:val="00C82B8B"/>
    <w:rsid w:val="00C91414"/>
    <w:rsid w:val="00C9208C"/>
    <w:rsid w:val="00C92CD7"/>
    <w:rsid w:val="00C94E34"/>
    <w:rsid w:val="00C9684B"/>
    <w:rsid w:val="00CA49A1"/>
    <w:rsid w:val="00CA4F6A"/>
    <w:rsid w:val="00CB4F31"/>
    <w:rsid w:val="00CB5EDC"/>
    <w:rsid w:val="00CB63FE"/>
    <w:rsid w:val="00CB6A9F"/>
    <w:rsid w:val="00CC257C"/>
    <w:rsid w:val="00CC536A"/>
    <w:rsid w:val="00CD1CAB"/>
    <w:rsid w:val="00CD3A76"/>
    <w:rsid w:val="00CE03EC"/>
    <w:rsid w:val="00CE2487"/>
    <w:rsid w:val="00CE3155"/>
    <w:rsid w:val="00CE59DF"/>
    <w:rsid w:val="00CF0C43"/>
    <w:rsid w:val="00CF13B7"/>
    <w:rsid w:val="00CF1F7F"/>
    <w:rsid w:val="00CF2629"/>
    <w:rsid w:val="00CF2F4E"/>
    <w:rsid w:val="00CF371D"/>
    <w:rsid w:val="00CF6A71"/>
    <w:rsid w:val="00D06A1D"/>
    <w:rsid w:val="00D07232"/>
    <w:rsid w:val="00D138A0"/>
    <w:rsid w:val="00D151F0"/>
    <w:rsid w:val="00D20BDF"/>
    <w:rsid w:val="00D21493"/>
    <w:rsid w:val="00D3451B"/>
    <w:rsid w:val="00D34F1F"/>
    <w:rsid w:val="00D353BC"/>
    <w:rsid w:val="00D426A2"/>
    <w:rsid w:val="00D44678"/>
    <w:rsid w:val="00D46CD8"/>
    <w:rsid w:val="00D476D9"/>
    <w:rsid w:val="00D50355"/>
    <w:rsid w:val="00D52D1C"/>
    <w:rsid w:val="00D548C4"/>
    <w:rsid w:val="00D5678C"/>
    <w:rsid w:val="00D56805"/>
    <w:rsid w:val="00D5709E"/>
    <w:rsid w:val="00D575F2"/>
    <w:rsid w:val="00D61432"/>
    <w:rsid w:val="00D62943"/>
    <w:rsid w:val="00D8010A"/>
    <w:rsid w:val="00D81891"/>
    <w:rsid w:val="00D82D31"/>
    <w:rsid w:val="00D84D26"/>
    <w:rsid w:val="00D85630"/>
    <w:rsid w:val="00D8580B"/>
    <w:rsid w:val="00D85A2A"/>
    <w:rsid w:val="00D87FAC"/>
    <w:rsid w:val="00D92916"/>
    <w:rsid w:val="00D9353D"/>
    <w:rsid w:val="00D96071"/>
    <w:rsid w:val="00DA1515"/>
    <w:rsid w:val="00DA1E14"/>
    <w:rsid w:val="00DA4707"/>
    <w:rsid w:val="00DA6339"/>
    <w:rsid w:val="00DA67CA"/>
    <w:rsid w:val="00DB0FF9"/>
    <w:rsid w:val="00DB24D0"/>
    <w:rsid w:val="00DB27C1"/>
    <w:rsid w:val="00DB28D1"/>
    <w:rsid w:val="00DB7C5B"/>
    <w:rsid w:val="00DC1390"/>
    <w:rsid w:val="00DC1402"/>
    <w:rsid w:val="00DC20FB"/>
    <w:rsid w:val="00DC4C43"/>
    <w:rsid w:val="00DD0DB3"/>
    <w:rsid w:val="00DD58B1"/>
    <w:rsid w:val="00DD7A34"/>
    <w:rsid w:val="00DE0AB7"/>
    <w:rsid w:val="00DE1926"/>
    <w:rsid w:val="00DE1FC3"/>
    <w:rsid w:val="00DE3316"/>
    <w:rsid w:val="00DE78DC"/>
    <w:rsid w:val="00DE7B44"/>
    <w:rsid w:val="00DF1613"/>
    <w:rsid w:val="00DF537B"/>
    <w:rsid w:val="00E00803"/>
    <w:rsid w:val="00E02E10"/>
    <w:rsid w:val="00E05F5D"/>
    <w:rsid w:val="00E073C7"/>
    <w:rsid w:val="00E12079"/>
    <w:rsid w:val="00E1623C"/>
    <w:rsid w:val="00E23A30"/>
    <w:rsid w:val="00E273E0"/>
    <w:rsid w:val="00E32B88"/>
    <w:rsid w:val="00E3720A"/>
    <w:rsid w:val="00E42271"/>
    <w:rsid w:val="00E44083"/>
    <w:rsid w:val="00E4409F"/>
    <w:rsid w:val="00E4497B"/>
    <w:rsid w:val="00E54A17"/>
    <w:rsid w:val="00E63ACA"/>
    <w:rsid w:val="00E667D5"/>
    <w:rsid w:val="00E679A4"/>
    <w:rsid w:val="00E72EB7"/>
    <w:rsid w:val="00E7393B"/>
    <w:rsid w:val="00E763FE"/>
    <w:rsid w:val="00E82770"/>
    <w:rsid w:val="00E833D6"/>
    <w:rsid w:val="00E839A7"/>
    <w:rsid w:val="00E877FB"/>
    <w:rsid w:val="00E910AC"/>
    <w:rsid w:val="00E93049"/>
    <w:rsid w:val="00E94222"/>
    <w:rsid w:val="00E946B9"/>
    <w:rsid w:val="00E95106"/>
    <w:rsid w:val="00E96F40"/>
    <w:rsid w:val="00E97D55"/>
    <w:rsid w:val="00EB3059"/>
    <w:rsid w:val="00EB3273"/>
    <w:rsid w:val="00EB3F8B"/>
    <w:rsid w:val="00EB5E94"/>
    <w:rsid w:val="00EC0667"/>
    <w:rsid w:val="00EC1DF2"/>
    <w:rsid w:val="00EC283C"/>
    <w:rsid w:val="00EC2EA9"/>
    <w:rsid w:val="00EC7578"/>
    <w:rsid w:val="00EC7716"/>
    <w:rsid w:val="00EC78DF"/>
    <w:rsid w:val="00ED223D"/>
    <w:rsid w:val="00EE2969"/>
    <w:rsid w:val="00EE4E1C"/>
    <w:rsid w:val="00EE591D"/>
    <w:rsid w:val="00EE5B5E"/>
    <w:rsid w:val="00EF0F84"/>
    <w:rsid w:val="00EF1664"/>
    <w:rsid w:val="00EF7E8A"/>
    <w:rsid w:val="00F0478E"/>
    <w:rsid w:val="00F13F2C"/>
    <w:rsid w:val="00F16AB6"/>
    <w:rsid w:val="00F16D7F"/>
    <w:rsid w:val="00F16F97"/>
    <w:rsid w:val="00F218C1"/>
    <w:rsid w:val="00F21BF2"/>
    <w:rsid w:val="00F23108"/>
    <w:rsid w:val="00F335CE"/>
    <w:rsid w:val="00F33B72"/>
    <w:rsid w:val="00F3794D"/>
    <w:rsid w:val="00F37C65"/>
    <w:rsid w:val="00F40D39"/>
    <w:rsid w:val="00F40E22"/>
    <w:rsid w:val="00F441B6"/>
    <w:rsid w:val="00F463C2"/>
    <w:rsid w:val="00F47FE6"/>
    <w:rsid w:val="00F51A0A"/>
    <w:rsid w:val="00F52B9E"/>
    <w:rsid w:val="00F53C9B"/>
    <w:rsid w:val="00F53E23"/>
    <w:rsid w:val="00F56894"/>
    <w:rsid w:val="00F574E9"/>
    <w:rsid w:val="00F60006"/>
    <w:rsid w:val="00F62BB0"/>
    <w:rsid w:val="00F64040"/>
    <w:rsid w:val="00F64198"/>
    <w:rsid w:val="00F64982"/>
    <w:rsid w:val="00F70582"/>
    <w:rsid w:val="00F707A8"/>
    <w:rsid w:val="00F80822"/>
    <w:rsid w:val="00F84C00"/>
    <w:rsid w:val="00F918B4"/>
    <w:rsid w:val="00F91A10"/>
    <w:rsid w:val="00F91E3D"/>
    <w:rsid w:val="00F91E88"/>
    <w:rsid w:val="00F935AF"/>
    <w:rsid w:val="00F93732"/>
    <w:rsid w:val="00F93959"/>
    <w:rsid w:val="00F950C9"/>
    <w:rsid w:val="00F96E92"/>
    <w:rsid w:val="00F97F80"/>
    <w:rsid w:val="00FB0DDC"/>
    <w:rsid w:val="00FB3DE8"/>
    <w:rsid w:val="00FB56D8"/>
    <w:rsid w:val="00FB62EB"/>
    <w:rsid w:val="00FB6445"/>
    <w:rsid w:val="00FB6661"/>
    <w:rsid w:val="00FB7E5C"/>
    <w:rsid w:val="00FC024D"/>
    <w:rsid w:val="00FC3F25"/>
    <w:rsid w:val="00FC4E34"/>
    <w:rsid w:val="00FC7B75"/>
    <w:rsid w:val="00FD228C"/>
    <w:rsid w:val="00FD6D56"/>
    <w:rsid w:val="00FD72BC"/>
    <w:rsid w:val="00FE2D5B"/>
    <w:rsid w:val="00FE621E"/>
    <w:rsid w:val="00FE6270"/>
    <w:rsid w:val="00FE669B"/>
    <w:rsid w:val="00FF0DE7"/>
    <w:rsid w:val="00FF4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1F3A148"/>
  <w15:docId w15:val="{0984EA72-9B8F-4C5D-A57A-2B971B61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756C"/>
    <w:pPr>
      <w:widowControl w:val="0"/>
      <w:adjustRightInd w:val="0"/>
      <w:spacing w:line="280" w:lineRule="atLeast"/>
      <w:jc w:val="both"/>
      <w:textAlignment w:val="baseline"/>
    </w:pPr>
    <w:rPr>
      <w:rFonts w:ascii="ＭＳ 明朝"/>
      <w:sz w:val="21"/>
      <w:szCs w:val="22"/>
    </w:rPr>
  </w:style>
  <w:style w:type="paragraph" w:styleId="1">
    <w:name w:val="heading 1"/>
    <w:basedOn w:val="a1"/>
    <w:next w:val="a0"/>
    <w:qFormat/>
    <w:rsid w:val="001F756C"/>
    <w:pPr>
      <w:numPr>
        <w:numId w:val="2"/>
      </w:numPr>
      <w:tabs>
        <w:tab w:val="left" w:pos="284"/>
        <w:tab w:val="left" w:pos="851"/>
      </w:tabs>
      <w:snapToGrid w:val="0"/>
      <w:spacing w:line="240" w:lineRule="atLeast"/>
      <w:ind w:leftChars="0" w:left="426" w:hanging="426"/>
      <w:jc w:val="left"/>
      <w:outlineLvl w:val="0"/>
    </w:pPr>
    <w:rPr>
      <w:rFonts w:ascii="Meiryo UI" w:eastAsia="Meiryo UI" w:hAnsi="Meiryo UI" w:cs="Meiryo UI"/>
      <w:b/>
      <w:szCs w:val="24"/>
    </w:rPr>
  </w:style>
  <w:style w:type="paragraph" w:styleId="2">
    <w:name w:val="heading 2"/>
    <w:basedOn w:val="a1"/>
    <w:next w:val="a"/>
    <w:qFormat/>
    <w:rsid w:val="00504660"/>
    <w:pPr>
      <w:numPr>
        <w:numId w:val="3"/>
      </w:numPr>
      <w:autoSpaceDE w:val="0"/>
      <w:autoSpaceDN w:val="0"/>
      <w:spacing w:line="240" w:lineRule="auto"/>
      <w:ind w:leftChars="0" w:left="426" w:hanging="426"/>
      <w:jc w:val="left"/>
      <w:textAlignment w:val="auto"/>
      <w:outlineLvl w:val="1"/>
    </w:pPr>
    <w:rPr>
      <w:rFonts w:hAnsi="ＭＳ 明朝" w:cs="Meiryo UI"/>
      <w:szCs w:val="20"/>
      <w:lang w:val="ja-JP"/>
    </w:rPr>
  </w:style>
  <w:style w:type="paragraph" w:styleId="3">
    <w:name w:val="heading 3"/>
    <w:basedOn w:val="a1"/>
    <w:next w:val="a0"/>
    <w:link w:val="30"/>
    <w:unhideWhenUsed/>
    <w:qFormat/>
    <w:rsid w:val="00CA49A1"/>
    <w:pPr>
      <w:numPr>
        <w:numId w:val="4"/>
      </w:numPr>
      <w:autoSpaceDE w:val="0"/>
      <w:autoSpaceDN w:val="0"/>
      <w:spacing w:line="240" w:lineRule="auto"/>
      <w:ind w:leftChars="0" w:left="0"/>
      <w:jc w:val="left"/>
      <w:textAlignment w:val="auto"/>
      <w:outlineLvl w:val="2"/>
    </w:pPr>
    <w:rPr>
      <w:rFonts w:hAnsi="ＭＳ 明朝" w:cs="Meiryo UI"/>
      <w:szCs w:val="20"/>
      <w:lang w:val="ja-JP"/>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pPr>
      <w:tabs>
        <w:tab w:val="center" w:pos="4252"/>
        <w:tab w:val="right" w:pos="8504"/>
      </w:tabs>
    </w:pPr>
  </w:style>
  <w:style w:type="paragraph" w:styleId="a6">
    <w:name w:val="footer"/>
    <w:basedOn w:val="a0"/>
    <w:link w:val="a7"/>
    <w:uiPriority w:val="99"/>
    <w:pPr>
      <w:tabs>
        <w:tab w:val="center" w:pos="4252"/>
        <w:tab w:val="right" w:pos="8504"/>
      </w:tabs>
    </w:pPr>
  </w:style>
  <w:style w:type="paragraph" w:styleId="a8">
    <w:name w:val="Normal Indent"/>
    <w:basedOn w:val="a0"/>
    <w:pPr>
      <w:ind w:left="851"/>
    </w:pPr>
  </w:style>
  <w:style w:type="paragraph" w:styleId="a9">
    <w:name w:val="Balloon Text"/>
    <w:basedOn w:val="a0"/>
    <w:semiHidden/>
    <w:rsid w:val="006B4075"/>
    <w:rPr>
      <w:rFonts w:ascii="Arial" w:eastAsia="ＭＳ ゴシック" w:hAnsi="Arial"/>
      <w:sz w:val="18"/>
      <w:szCs w:val="18"/>
    </w:rPr>
  </w:style>
  <w:style w:type="paragraph" w:styleId="aa">
    <w:name w:val="caption"/>
    <w:basedOn w:val="a0"/>
    <w:next w:val="a0"/>
    <w:qFormat/>
    <w:rsid w:val="00C0444A"/>
    <w:pPr>
      <w:spacing w:before="120" w:after="240"/>
    </w:pPr>
    <w:rPr>
      <w:b/>
      <w:bCs/>
      <w:szCs w:val="21"/>
    </w:rPr>
  </w:style>
  <w:style w:type="paragraph" w:customStyle="1" w:styleId="4pt1">
    <w:name w:val="スタイル 4 pt 行間 :  1 行"/>
    <w:basedOn w:val="a0"/>
    <w:autoRedefine/>
    <w:rsid w:val="00880D7A"/>
    <w:pPr>
      <w:spacing w:line="240" w:lineRule="atLeast"/>
    </w:pPr>
    <w:rPr>
      <w:rFonts w:cs="ＭＳ 明朝"/>
      <w:sz w:val="8"/>
      <w:szCs w:val="20"/>
    </w:rPr>
  </w:style>
  <w:style w:type="paragraph" w:customStyle="1" w:styleId="10">
    <w:name w:val="スタイル1"/>
    <w:basedOn w:val="a0"/>
    <w:autoRedefine/>
    <w:rsid w:val="005C4F6B"/>
    <w:pPr>
      <w:spacing w:line="240" w:lineRule="atLeast"/>
      <w:ind w:leftChars="-81" w:left="-81"/>
    </w:pPr>
    <w:rPr>
      <w:b/>
      <w:spacing w:val="-16"/>
      <w:u w:val="single"/>
    </w:rPr>
  </w:style>
  <w:style w:type="paragraph" w:customStyle="1" w:styleId="10pt10">
    <w:name w:val="スタイル ＭＳ Ｐ明朝 10 pt 行間 :  1 行"/>
    <w:basedOn w:val="a0"/>
    <w:link w:val="10pt11"/>
    <w:rsid w:val="008159AA"/>
    <w:pPr>
      <w:spacing w:line="240" w:lineRule="auto"/>
      <w:ind w:leftChars="-81" w:left="-178" w:firstLineChars="49" w:firstLine="82"/>
    </w:pPr>
    <w:rPr>
      <w:rFonts w:ascii="ＭＳ Ｐ明朝" w:eastAsia="ＭＳ Ｐ明朝" w:hAnsi="ＭＳ Ｐ明朝" w:cs="ＭＳ 明朝"/>
      <w:sz w:val="20"/>
      <w:szCs w:val="20"/>
    </w:rPr>
  </w:style>
  <w:style w:type="paragraph" w:customStyle="1" w:styleId="10pt1">
    <w:name w:val="スタイル スタイル ＭＳ Ｐ明朝 10 pt 行間 :  1 行 + ＭＳ 明朝"/>
    <w:basedOn w:val="10pt10"/>
    <w:link w:val="10pt12"/>
    <w:rsid w:val="001A0319"/>
    <w:pPr>
      <w:numPr>
        <w:numId w:val="1"/>
      </w:numPr>
      <w:spacing w:line="240" w:lineRule="atLeast"/>
      <w:ind w:leftChars="0" w:left="100" w:hangingChars="100" w:hanging="100"/>
      <w:jc w:val="left"/>
    </w:pPr>
    <w:rPr>
      <w:rFonts w:ascii="ＭＳ 明朝" w:eastAsia="ＭＳ 明朝" w:hAnsi="ＭＳ 明朝"/>
    </w:rPr>
  </w:style>
  <w:style w:type="paragraph" w:customStyle="1" w:styleId="11">
    <w:name w:val="スタイル 行間 :  1 行"/>
    <w:basedOn w:val="a0"/>
    <w:rsid w:val="00A2148A"/>
    <w:pPr>
      <w:spacing w:line="240" w:lineRule="atLeast"/>
    </w:pPr>
    <w:rPr>
      <w:rFonts w:cs="ＭＳ 明朝"/>
      <w:szCs w:val="20"/>
    </w:rPr>
  </w:style>
  <w:style w:type="character" w:customStyle="1" w:styleId="10pt11">
    <w:name w:val="スタイル ＭＳ Ｐ明朝 10 pt 行間 :  1 行 (文字)"/>
    <w:basedOn w:val="a2"/>
    <w:link w:val="10pt10"/>
    <w:rsid w:val="008A1FD9"/>
    <w:rPr>
      <w:rFonts w:ascii="ＭＳ Ｐ明朝" w:eastAsia="ＭＳ Ｐ明朝" w:hAnsi="ＭＳ Ｐ明朝" w:cs="ＭＳ 明朝"/>
      <w:lang w:val="en-US" w:eastAsia="ja-JP" w:bidi="ar-SA"/>
    </w:rPr>
  </w:style>
  <w:style w:type="character" w:customStyle="1" w:styleId="10pt12">
    <w:name w:val="スタイル スタイル ＭＳ Ｐ明朝 10 pt 行間 :  1 行 + ＭＳ 明朝 (文字)"/>
    <w:basedOn w:val="10pt11"/>
    <w:link w:val="10pt1"/>
    <w:rsid w:val="008A1FD9"/>
    <w:rPr>
      <w:rFonts w:ascii="ＭＳ 明朝" w:eastAsia="ＭＳ Ｐ明朝" w:hAnsi="ＭＳ 明朝" w:cs="ＭＳ 明朝"/>
      <w:lang w:val="en-US" w:eastAsia="ja-JP" w:bidi="ar-SA"/>
    </w:rPr>
  </w:style>
  <w:style w:type="character" w:customStyle="1" w:styleId="a7">
    <w:name w:val="フッター (文字)"/>
    <w:basedOn w:val="a2"/>
    <w:link w:val="a6"/>
    <w:uiPriority w:val="99"/>
    <w:rsid w:val="005A29D5"/>
    <w:rPr>
      <w:sz w:val="22"/>
      <w:szCs w:val="22"/>
    </w:rPr>
  </w:style>
  <w:style w:type="paragraph" w:styleId="ab">
    <w:name w:val="Date"/>
    <w:basedOn w:val="a0"/>
    <w:next w:val="a0"/>
    <w:link w:val="ac"/>
    <w:rsid w:val="002A5785"/>
  </w:style>
  <w:style w:type="character" w:customStyle="1" w:styleId="ac">
    <w:name w:val="日付 (文字)"/>
    <w:basedOn w:val="a2"/>
    <w:link w:val="ab"/>
    <w:rsid w:val="002A5785"/>
    <w:rPr>
      <w:sz w:val="22"/>
      <w:szCs w:val="22"/>
    </w:rPr>
  </w:style>
  <w:style w:type="paragraph" w:styleId="a1">
    <w:name w:val="List Paragraph"/>
    <w:basedOn w:val="a0"/>
    <w:uiPriority w:val="34"/>
    <w:qFormat/>
    <w:rsid w:val="000B4FF7"/>
    <w:pPr>
      <w:ind w:leftChars="400" w:left="840"/>
    </w:pPr>
  </w:style>
  <w:style w:type="character" w:customStyle="1" w:styleId="30">
    <w:name w:val="見出し 3 (文字)"/>
    <w:basedOn w:val="a2"/>
    <w:link w:val="3"/>
    <w:rsid w:val="00CA49A1"/>
    <w:rPr>
      <w:rFonts w:ascii="ＭＳ 明朝" w:hAnsi="ＭＳ 明朝" w:cs="Meiryo UI"/>
      <w:sz w:val="21"/>
      <w:lang w:val="ja-JP"/>
    </w:rPr>
  </w:style>
  <w:style w:type="paragraph" w:styleId="a">
    <w:name w:val="List Number"/>
    <w:basedOn w:val="a0"/>
    <w:rsid w:val="00A74895"/>
    <w:pPr>
      <w:numPr>
        <w:numId w:val="10"/>
      </w:numPr>
      <w:contextualSpacing/>
    </w:pPr>
  </w:style>
  <w:style w:type="character" w:styleId="ad">
    <w:name w:val="annotation reference"/>
    <w:basedOn w:val="a2"/>
    <w:semiHidden/>
    <w:unhideWhenUsed/>
    <w:rsid w:val="0027381C"/>
    <w:rPr>
      <w:sz w:val="18"/>
      <w:szCs w:val="18"/>
    </w:rPr>
  </w:style>
  <w:style w:type="paragraph" w:styleId="ae">
    <w:name w:val="annotation text"/>
    <w:basedOn w:val="a0"/>
    <w:link w:val="af"/>
    <w:semiHidden/>
    <w:unhideWhenUsed/>
    <w:rsid w:val="0027381C"/>
    <w:pPr>
      <w:jc w:val="left"/>
    </w:pPr>
  </w:style>
  <w:style w:type="character" w:customStyle="1" w:styleId="af">
    <w:name w:val="コメント文字列 (文字)"/>
    <w:basedOn w:val="a2"/>
    <w:link w:val="ae"/>
    <w:semiHidden/>
    <w:rsid w:val="0027381C"/>
    <w:rPr>
      <w:rFonts w:ascii="ＭＳ 明朝"/>
      <w:sz w:val="21"/>
      <w:szCs w:val="22"/>
    </w:rPr>
  </w:style>
  <w:style w:type="paragraph" w:styleId="af0">
    <w:name w:val="annotation subject"/>
    <w:basedOn w:val="ae"/>
    <w:next w:val="ae"/>
    <w:link w:val="af1"/>
    <w:semiHidden/>
    <w:unhideWhenUsed/>
    <w:rsid w:val="0027381C"/>
    <w:rPr>
      <w:b/>
      <w:bCs/>
    </w:rPr>
  </w:style>
  <w:style w:type="character" w:customStyle="1" w:styleId="af1">
    <w:name w:val="コメント内容 (文字)"/>
    <w:basedOn w:val="af"/>
    <w:link w:val="af0"/>
    <w:semiHidden/>
    <w:rsid w:val="0027381C"/>
    <w:rPr>
      <w:rFonts w:ascii="ＭＳ 明朝"/>
      <w:b/>
      <w:bCs/>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623">
      <w:bodyDiv w:val="1"/>
      <w:marLeft w:val="0"/>
      <w:marRight w:val="0"/>
      <w:marTop w:val="0"/>
      <w:marBottom w:val="0"/>
      <w:divBdr>
        <w:top w:val="none" w:sz="0" w:space="0" w:color="auto"/>
        <w:left w:val="none" w:sz="0" w:space="0" w:color="auto"/>
        <w:bottom w:val="none" w:sz="0" w:space="0" w:color="auto"/>
        <w:right w:val="none" w:sz="0" w:space="0" w:color="auto"/>
      </w:divBdr>
      <w:divsChild>
        <w:div w:id="1721128743">
          <w:marLeft w:val="0"/>
          <w:marRight w:val="0"/>
          <w:marTop w:val="0"/>
          <w:marBottom w:val="0"/>
          <w:divBdr>
            <w:top w:val="none" w:sz="0" w:space="0" w:color="auto"/>
            <w:left w:val="none" w:sz="0" w:space="0" w:color="auto"/>
            <w:bottom w:val="none" w:sz="0" w:space="0" w:color="auto"/>
            <w:right w:val="none" w:sz="0" w:space="0" w:color="auto"/>
          </w:divBdr>
          <w:divsChild>
            <w:div w:id="265504240">
              <w:marLeft w:val="0"/>
              <w:marRight w:val="0"/>
              <w:marTop w:val="0"/>
              <w:marBottom w:val="0"/>
              <w:divBdr>
                <w:top w:val="none" w:sz="0" w:space="0" w:color="auto"/>
                <w:left w:val="none" w:sz="0" w:space="0" w:color="auto"/>
                <w:bottom w:val="none" w:sz="0" w:space="0" w:color="auto"/>
                <w:right w:val="none" w:sz="0" w:space="0" w:color="auto"/>
              </w:divBdr>
            </w:div>
            <w:div w:id="325792267">
              <w:marLeft w:val="0"/>
              <w:marRight w:val="0"/>
              <w:marTop w:val="0"/>
              <w:marBottom w:val="0"/>
              <w:divBdr>
                <w:top w:val="none" w:sz="0" w:space="0" w:color="auto"/>
                <w:left w:val="none" w:sz="0" w:space="0" w:color="auto"/>
                <w:bottom w:val="none" w:sz="0" w:space="0" w:color="auto"/>
                <w:right w:val="none" w:sz="0" w:space="0" w:color="auto"/>
              </w:divBdr>
            </w:div>
            <w:div w:id="3769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956">
      <w:bodyDiv w:val="1"/>
      <w:marLeft w:val="0"/>
      <w:marRight w:val="0"/>
      <w:marTop w:val="0"/>
      <w:marBottom w:val="0"/>
      <w:divBdr>
        <w:top w:val="none" w:sz="0" w:space="0" w:color="auto"/>
        <w:left w:val="none" w:sz="0" w:space="0" w:color="auto"/>
        <w:bottom w:val="none" w:sz="0" w:space="0" w:color="auto"/>
        <w:right w:val="none" w:sz="0" w:space="0" w:color="auto"/>
      </w:divBdr>
    </w:div>
    <w:div w:id="321853137">
      <w:bodyDiv w:val="1"/>
      <w:marLeft w:val="0"/>
      <w:marRight w:val="0"/>
      <w:marTop w:val="0"/>
      <w:marBottom w:val="0"/>
      <w:divBdr>
        <w:top w:val="none" w:sz="0" w:space="0" w:color="auto"/>
        <w:left w:val="none" w:sz="0" w:space="0" w:color="auto"/>
        <w:bottom w:val="none" w:sz="0" w:space="0" w:color="auto"/>
        <w:right w:val="none" w:sz="0" w:space="0" w:color="auto"/>
      </w:divBdr>
      <w:divsChild>
        <w:div w:id="110782197">
          <w:marLeft w:val="0"/>
          <w:marRight w:val="0"/>
          <w:marTop w:val="0"/>
          <w:marBottom w:val="0"/>
          <w:divBdr>
            <w:top w:val="none" w:sz="0" w:space="0" w:color="auto"/>
            <w:left w:val="none" w:sz="0" w:space="0" w:color="auto"/>
            <w:bottom w:val="none" w:sz="0" w:space="0" w:color="auto"/>
            <w:right w:val="none" w:sz="0" w:space="0" w:color="auto"/>
          </w:divBdr>
        </w:div>
        <w:div w:id="818686927">
          <w:marLeft w:val="0"/>
          <w:marRight w:val="0"/>
          <w:marTop w:val="0"/>
          <w:marBottom w:val="0"/>
          <w:divBdr>
            <w:top w:val="none" w:sz="0" w:space="0" w:color="auto"/>
            <w:left w:val="none" w:sz="0" w:space="0" w:color="auto"/>
            <w:bottom w:val="none" w:sz="0" w:space="0" w:color="auto"/>
            <w:right w:val="none" w:sz="0" w:space="0" w:color="auto"/>
          </w:divBdr>
        </w:div>
        <w:div w:id="898445442">
          <w:marLeft w:val="0"/>
          <w:marRight w:val="0"/>
          <w:marTop w:val="0"/>
          <w:marBottom w:val="0"/>
          <w:divBdr>
            <w:top w:val="none" w:sz="0" w:space="0" w:color="auto"/>
            <w:left w:val="none" w:sz="0" w:space="0" w:color="auto"/>
            <w:bottom w:val="none" w:sz="0" w:space="0" w:color="auto"/>
            <w:right w:val="none" w:sz="0" w:space="0" w:color="auto"/>
          </w:divBdr>
        </w:div>
        <w:div w:id="905995579">
          <w:marLeft w:val="0"/>
          <w:marRight w:val="0"/>
          <w:marTop w:val="0"/>
          <w:marBottom w:val="0"/>
          <w:divBdr>
            <w:top w:val="none" w:sz="0" w:space="0" w:color="auto"/>
            <w:left w:val="none" w:sz="0" w:space="0" w:color="auto"/>
            <w:bottom w:val="none" w:sz="0" w:space="0" w:color="auto"/>
            <w:right w:val="none" w:sz="0" w:space="0" w:color="auto"/>
          </w:divBdr>
        </w:div>
        <w:div w:id="909848511">
          <w:marLeft w:val="0"/>
          <w:marRight w:val="0"/>
          <w:marTop w:val="0"/>
          <w:marBottom w:val="0"/>
          <w:divBdr>
            <w:top w:val="none" w:sz="0" w:space="0" w:color="auto"/>
            <w:left w:val="none" w:sz="0" w:space="0" w:color="auto"/>
            <w:bottom w:val="none" w:sz="0" w:space="0" w:color="auto"/>
            <w:right w:val="none" w:sz="0" w:space="0" w:color="auto"/>
          </w:divBdr>
        </w:div>
        <w:div w:id="1051734538">
          <w:marLeft w:val="0"/>
          <w:marRight w:val="0"/>
          <w:marTop w:val="0"/>
          <w:marBottom w:val="0"/>
          <w:divBdr>
            <w:top w:val="none" w:sz="0" w:space="0" w:color="auto"/>
            <w:left w:val="none" w:sz="0" w:space="0" w:color="auto"/>
            <w:bottom w:val="none" w:sz="0" w:space="0" w:color="auto"/>
            <w:right w:val="none" w:sz="0" w:space="0" w:color="auto"/>
          </w:divBdr>
        </w:div>
        <w:div w:id="1229608387">
          <w:marLeft w:val="0"/>
          <w:marRight w:val="0"/>
          <w:marTop w:val="0"/>
          <w:marBottom w:val="0"/>
          <w:divBdr>
            <w:top w:val="none" w:sz="0" w:space="0" w:color="auto"/>
            <w:left w:val="none" w:sz="0" w:space="0" w:color="auto"/>
            <w:bottom w:val="none" w:sz="0" w:space="0" w:color="auto"/>
            <w:right w:val="none" w:sz="0" w:space="0" w:color="auto"/>
          </w:divBdr>
        </w:div>
        <w:div w:id="1317145142">
          <w:marLeft w:val="0"/>
          <w:marRight w:val="0"/>
          <w:marTop w:val="0"/>
          <w:marBottom w:val="0"/>
          <w:divBdr>
            <w:top w:val="none" w:sz="0" w:space="0" w:color="auto"/>
            <w:left w:val="none" w:sz="0" w:space="0" w:color="auto"/>
            <w:bottom w:val="none" w:sz="0" w:space="0" w:color="auto"/>
            <w:right w:val="none" w:sz="0" w:space="0" w:color="auto"/>
          </w:divBdr>
        </w:div>
        <w:div w:id="1540044799">
          <w:marLeft w:val="0"/>
          <w:marRight w:val="0"/>
          <w:marTop w:val="0"/>
          <w:marBottom w:val="0"/>
          <w:divBdr>
            <w:top w:val="none" w:sz="0" w:space="0" w:color="auto"/>
            <w:left w:val="none" w:sz="0" w:space="0" w:color="auto"/>
            <w:bottom w:val="none" w:sz="0" w:space="0" w:color="auto"/>
            <w:right w:val="none" w:sz="0" w:space="0" w:color="auto"/>
          </w:divBdr>
        </w:div>
      </w:divsChild>
    </w:div>
    <w:div w:id="965820839">
      <w:bodyDiv w:val="1"/>
      <w:marLeft w:val="0"/>
      <w:marRight w:val="0"/>
      <w:marTop w:val="0"/>
      <w:marBottom w:val="0"/>
      <w:divBdr>
        <w:top w:val="none" w:sz="0" w:space="0" w:color="auto"/>
        <w:left w:val="none" w:sz="0" w:space="0" w:color="auto"/>
        <w:bottom w:val="none" w:sz="0" w:space="0" w:color="auto"/>
        <w:right w:val="none" w:sz="0" w:space="0" w:color="auto"/>
      </w:divBdr>
    </w:div>
    <w:div w:id="971056513">
      <w:bodyDiv w:val="1"/>
      <w:marLeft w:val="0"/>
      <w:marRight w:val="0"/>
      <w:marTop w:val="0"/>
      <w:marBottom w:val="0"/>
      <w:divBdr>
        <w:top w:val="none" w:sz="0" w:space="0" w:color="auto"/>
        <w:left w:val="none" w:sz="0" w:space="0" w:color="auto"/>
        <w:bottom w:val="none" w:sz="0" w:space="0" w:color="auto"/>
        <w:right w:val="none" w:sz="0" w:space="0" w:color="auto"/>
      </w:divBdr>
      <w:divsChild>
        <w:div w:id="1118260284">
          <w:marLeft w:val="446"/>
          <w:marRight w:val="0"/>
          <w:marTop w:val="0"/>
          <w:marBottom w:val="0"/>
          <w:divBdr>
            <w:top w:val="none" w:sz="0" w:space="0" w:color="auto"/>
            <w:left w:val="none" w:sz="0" w:space="0" w:color="auto"/>
            <w:bottom w:val="none" w:sz="0" w:space="0" w:color="auto"/>
            <w:right w:val="none" w:sz="0" w:space="0" w:color="auto"/>
          </w:divBdr>
        </w:div>
      </w:divsChild>
    </w:div>
    <w:div w:id="1029767421">
      <w:bodyDiv w:val="1"/>
      <w:marLeft w:val="0"/>
      <w:marRight w:val="0"/>
      <w:marTop w:val="0"/>
      <w:marBottom w:val="0"/>
      <w:divBdr>
        <w:top w:val="none" w:sz="0" w:space="0" w:color="auto"/>
        <w:left w:val="none" w:sz="0" w:space="0" w:color="auto"/>
        <w:bottom w:val="none" w:sz="0" w:space="0" w:color="auto"/>
        <w:right w:val="none" w:sz="0" w:space="0" w:color="auto"/>
      </w:divBdr>
    </w:div>
    <w:div w:id="1204755516">
      <w:bodyDiv w:val="1"/>
      <w:marLeft w:val="0"/>
      <w:marRight w:val="0"/>
      <w:marTop w:val="0"/>
      <w:marBottom w:val="0"/>
      <w:divBdr>
        <w:top w:val="none" w:sz="0" w:space="0" w:color="auto"/>
        <w:left w:val="none" w:sz="0" w:space="0" w:color="auto"/>
        <w:bottom w:val="none" w:sz="0" w:space="0" w:color="auto"/>
        <w:right w:val="none" w:sz="0" w:space="0" w:color="auto"/>
      </w:divBdr>
      <w:divsChild>
        <w:div w:id="45421296">
          <w:marLeft w:val="0"/>
          <w:marRight w:val="0"/>
          <w:marTop w:val="0"/>
          <w:marBottom w:val="0"/>
          <w:divBdr>
            <w:top w:val="none" w:sz="0" w:space="0" w:color="auto"/>
            <w:left w:val="none" w:sz="0" w:space="0" w:color="auto"/>
            <w:bottom w:val="none" w:sz="0" w:space="0" w:color="auto"/>
            <w:right w:val="none" w:sz="0" w:space="0" w:color="auto"/>
          </w:divBdr>
        </w:div>
        <w:div w:id="201065997">
          <w:marLeft w:val="0"/>
          <w:marRight w:val="0"/>
          <w:marTop w:val="0"/>
          <w:marBottom w:val="0"/>
          <w:divBdr>
            <w:top w:val="none" w:sz="0" w:space="0" w:color="auto"/>
            <w:left w:val="none" w:sz="0" w:space="0" w:color="auto"/>
            <w:bottom w:val="none" w:sz="0" w:space="0" w:color="auto"/>
            <w:right w:val="none" w:sz="0" w:space="0" w:color="auto"/>
          </w:divBdr>
        </w:div>
        <w:div w:id="359429941">
          <w:marLeft w:val="0"/>
          <w:marRight w:val="0"/>
          <w:marTop w:val="0"/>
          <w:marBottom w:val="0"/>
          <w:divBdr>
            <w:top w:val="none" w:sz="0" w:space="0" w:color="auto"/>
            <w:left w:val="none" w:sz="0" w:space="0" w:color="auto"/>
            <w:bottom w:val="none" w:sz="0" w:space="0" w:color="auto"/>
            <w:right w:val="none" w:sz="0" w:space="0" w:color="auto"/>
          </w:divBdr>
        </w:div>
        <w:div w:id="437718918">
          <w:marLeft w:val="0"/>
          <w:marRight w:val="0"/>
          <w:marTop w:val="0"/>
          <w:marBottom w:val="0"/>
          <w:divBdr>
            <w:top w:val="none" w:sz="0" w:space="0" w:color="auto"/>
            <w:left w:val="none" w:sz="0" w:space="0" w:color="auto"/>
            <w:bottom w:val="none" w:sz="0" w:space="0" w:color="auto"/>
            <w:right w:val="none" w:sz="0" w:space="0" w:color="auto"/>
          </w:divBdr>
        </w:div>
        <w:div w:id="450318976">
          <w:marLeft w:val="0"/>
          <w:marRight w:val="0"/>
          <w:marTop w:val="0"/>
          <w:marBottom w:val="0"/>
          <w:divBdr>
            <w:top w:val="none" w:sz="0" w:space="0" w:color="auto"/>
            <w:left w:val="none" w:sz="0" w:space="0" w:color="auto"/>
            <w:bottom w:val="none" w:sz="0" w:space="0" w:color="auto"/>
            <w:right w:val="none" w:sz="0" w:space="0" w:color="auto"/>
          </w:divBdr>
        </w:div>
        <w:div w:id="528882938">
          <w:marLeft w:val="0"/>
          <w:marRight w:val="0"/>
          <w:marTop w:val="0"/>
          <w:marBottom w:val="0"/>
          <w:divBdr>
            <w:top w:val="none" w:sz="0" w:space="0" w:color="auto"/>
            <w:left w:val="none" w:sz="0" w:space="0" w:color="auto"/>
            <w:bottom w:val="none" w:sz="0" w:space="0" w:color="auto"/>
            <w:right w:val="none" w:sz="0" w:space="0" w:color="auto"/>
          </w:divBdr>
        </w:div>
        <w:div w:id="607277455">
          <w:marLeft w:val="0"/>
          <w:marRight w:val="0"/>
          <w:marTop w:val="0"/>
          <w:marBottom w:val="0"/>
          <w:divBdr>
            <w:top w:val="none" w:sz="0" w:space="0" w:color="auto"/>
            <w:left w:val="none" w:sz="0" w:space="0" w:color="auto"/>
            <w:bottom w:val="none" w:sz="0" w:space="0" w:color="auto"/>
            <w:right w:val="none" w:sz="0" w:space="0" w:color="auto"/>
          </w:divBdr>
        </w:div>
        <w:div w:id="735784427">
          <w:marLeft w:val="0"/>
          <w:marRight w:val="0"/>
          <w:marTop w:val="0"/>
          <w:marBottom w:val="0"/>
          <w:divBdr>
            <w:top w:val="none" w:sz="0" w:space="0" w:color="auto"/>
            <w:left w:val="none" w:sz="0" w:space="0" w:color="auto"/>
            <w:bottom w:val="none" w:sz="0" w:space="0" w:color="auto"/>
            <w:right w:val="none" w:sz="0" w:space="0" w:color="auto"/>
          </w:divBdr>
        </w:div>
        <w:div w:id="859853730">
          <w:marLeft w:val="0"/>
          <w:marRight w:val="0"/>
          <w:marTop w:val="0"/>
          <w:marBottom w:val="0"/>
          <w:divBdr>
            <w:top w:val="none" w:sz="0" w:space="0" w:color="auto"/>
            <w:left w:val="none" w:sz="0" w:space="0" w:color="auto"/>
            <w:bottom w:val="none" w:sz="0" w:space="0" w:color="auto"/>
            <w:right w:val="none" w:sz="0" w:space="0" w:color="auto"/>
          </w:divBdr>
        </w:div>
        <w:div w:id="948120386">
          <w:marLeft w:val="0"/>
          <w:marRight w:val="0"/>
          <w:marTop w:val="0"/>
          <w:marBottom w:val="0"/>
          <w:divBdr>
            <w:top w:val="none" w:sz="0" w:space="0" w:color="auto"/>
            <w:left w:val="none" w:sz="0" w:space="0" w:color="auto"/>
            <w:bottom w:val="none" w:sz="0" w:space="0" w:color="auto"/>
            <w:right w:val="none" w:sz="0" w:space="0" w:color="auto"/>
          </w:divBdr>
        </w:div>
        <w:div w:id="1011491477">
          <w:marLeft w:val="0"/>
          <w:marRight w:val="0"/>
          <w:marTop w:val="0"/>
          <w:marBottom w:val="0"/>
          <w:divBdr>
            <w:top w:val="none" w:sz="0" w:space="0" w:color="auto"/>
            <w:left w:val="none" w:sz="0" w:space="0" w:color="auto"/>
            <w:bottom w:val="none" w:sz="0" w:space="0" w:color="auto"/>
            <w:right w:val="none" w:sz="0" w:space="0" w:color="auto"/>
          </w:divBdr>
        </w:div>
        <w:div w:id="1281230745">
          <w:marLeft w:val="0"/>
          <w:marRight w:val="0"/>
          <w:marTop w:val="0"/>
          <w:marBottom w:val="0"/>
          <w:divBdr>
            <w:top w:val="none" w:sz="0" w:space="0" w:color="auto"/>
            <w:left w:val="none" w:sz="0" w:space="0" w:color="auto"/>
            <w:bottom w:val="none" w:sz="0" w:space="0" w:color="auto"/>
            <w:right w:val="none" w:sz="0" w:space="0" w:color="auto"/>
          </w:divBdr>
        </w:div>
        <w:div w:id="1399085689">
          <w:marLeft w:val="0"/>
          <w:marRight w:val="0"/>
          <w:marTop w:val="0"/>
          <w:marBottom w:val="0"/>
          <w:divBdr>
            <w:top w:val="none" w:sz="0" w:space="0" w:color="auto"/>
            <w:left w:val="none" w:sz="0" w:space="0" w:color="auto"/>
            <w:bottom w:val="none" w:sz="0" w:space="0" w:color="auto"/>
            <w:right w:val="none" w:sz="0" w:space="0" w:color="auto"/>
          </w:divBdr>
        </w:div>
        <w:div w:id="1729109354">
          <w:marLeft w:val="0"/>
          <w:marRight w:val="0"/>
          <w:marTop w:val="0"/>
          <w:marBottom w:val="0"/>
          <w:divBdr>
            <w:top w:val="none" w:sz="0" w:space="0" w:color="auto"/>
            <w:left w:val="none" w:sz="0" w:space="0" w:color="auto"/>
            <w:bottom w:val="none" w:sz="0" w:space="0" w:color="auto"/>
            <w:right w:val="none" w:sz="0" w:space="0" w:color="auto"/>
          </w:divBdr>
        </w:div>
        <w:div w:id="1809586909">
          <w:marLeft w:val="0"/>
          <w:marRight w:val="0"/>
          <w:marTop w:val="0"/>
          <w:marBottom w:val="0"/>
          <w:divBdr>
            <w:top w:val="none" w:sz="0" w:space="0" w:color="auto"/>
            <w:left w:val="none" w:sz="0" w:space="0" w:color="auto"/>
            <w:bottom w:val="none" w:sz="0" w:space="0" w:color="auto"/>
            <w:right w:val="none" w:sz="0" w:space="0" w:color="auto"/>
          </w:divBdr>
        </w:div>
        <w:div w:id="1894997337">
          <w:marLeft w:val="0"/>
          <w:marRight w:val="0"/>
          <w:marTop w:val="0"/>
          <w:marBottom w:val="0"/>
          <w:divBdr>
            <w:top w:val="none" w:sz="0" w:space="0" w:color="auto"/>
            <w:left w:val="none" w:sz="0" w:space="0" w:color="auto"/>
            <w:bottom w:val="none" w:sz="0" w:space="0" w:color="auto"/>
            <w:right w:val="none" w:sz="0" w:space="0" w:color="auto"/>
          </w:divBdr>
        </w:div>
        <w:div w:id="1903171674">
          <w:marLeft w:val="0"/>
          <w:marRight w:val="0"/>
          <w:marTop w:val="0"/>
          <w:marBottom w:val="0"/>
          <w:divBdr>
            <w:top w:val="none" w:sz="0" w:space="0" w:color="auto"/>
            <w:left w:val="none" w:sz="0" w:space="0" w:color="auto"/>
            <w:bottom w:val="none" w:sz="0" w:space="0" w:color="auto"/>
            <w:right w:val="none" w:sz="0" w:space="0" w:color="auto"/>
          </w:divBdr>
        </w:div>
        <w:div w:id="2081751456">
          <w:marLeft w:val="0"/>
          <w:marRight w:val="0"/>
          <w:marTop w:val="0"/>
          <w:marBottom w:val="0"/>
          <w:divBdr>
            <w:top w:val="none" w:sz="0" w:space="0" w:color="auto"/>
            <w:left w:val="none" w:sz="0" w:space="0" w:color="auto"/>
            <w:bottom w:val="none" w:sz="0" w:space="0" w:color="auto"/>
            <w:right w:val="none" w:sz="0" w:space="0" w:color="auto"/>
          </w:divBdr>
        </w:div>
      </w:divsChild>
    </w:div>
    <w:div w:id="1357846902">
      <w:bodyDiv w:val="1"/>
      <w:marLeft w:val="0"/>
      <w:marRight w:val="0"/>
      <w:marTop w:val="0"/>
      <w:marBottom w:val="0"/>
      <w:divBdr>
        <w:top w:val="none" w:sz="0" w:space="0" w:color="auto"/>
        <w:left w:val="none" w:sz="0" w:space="0" w:color="auto"/>
        <w:bottom w:val="none" w:sz="0" w:space="0" w:color="auto"/>
        <w:right w:val="none" w:sz="0" w:space="0" w:color="auto"/>
      </w:divBdr>
      <w:divsChild>
        <w:div w:id="60538265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5342\&#12487;&#12473;&#12463;&#12488;&#12483;&#12503;\TMP2\&#26399;&#26411;&#22577;&#21578;&#26360;&#27096;&#24335;.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6D21A-26BA-4D0F-A406-9EE9C8D0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期末報告書様式.dot</Template>
  <TotalTime>74</TotalTime>
  <Pages>1</Pages>
  <Words>181</Words>
  <Characters>1033</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横河電機株式会社</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NC-COE</dc:creator>
  <cp:lastModifiedBy>Hara, Mariko (M.Hara@yokogawa.com)</cp:lastModifiedBy>
  <cp:revision>4</cp:revision>
  <cp:lastPrinted>2015-09-03T07:19:00Z</cp:lastPrinted>
  <dcterms:created xsi:type="dcterms:W3CDTF">2023-04-11T07:06:00Z</dcterms:created>
  <dcterms:modified xsi:type="dcterms:W3CDTF">2023-04-11T08:01:00Z</dcterms:modified>
  <cp:category>期末報告書</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2022-10-06T00:31:20Z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961930d4-83c0-4307-8a19-6ac098169386</vt:lpwstr>
  </property>
  <property fmtid="{D5CDD505-2E9C-101B-9397-08002B2CF9AE}" pid="8" name="MSIP_Label_69b5a962-1a7a-4bf8-819d-07a170110954_ContentBits">
    <vt:lpwstr>0</vt:lpwstr>
  </property>
</Properties>
</file>